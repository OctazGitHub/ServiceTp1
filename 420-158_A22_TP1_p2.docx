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771AC" w14:textId="75BAD19E" w:rsidR="009F66D8" w:rsidRDefault="005A0002" w:rsidP="00502881">
      <w:pPr>
        <w:spacing w:after="0" w:line="240" w:lineRule="auto"/>
        <w:rPr>
          <w:szCs w:val="28"/>
        </w:rPr>
      </w:pPr>
      <w:r>
        <w:rPr>
          <w:szCs w:val="28"/>
        </w:rPr>
        <w:t xml:space="preserve">Ce </w:t>
      </w:r>
      <w:r w:rsidR="00B52BD2">
        <w:rPr>
          <w:szCs w:val="28"/>
        </w:rPr>
        <w:t>travail pratique</w:t>
      </w:r>
      <w:r>
        <w:rPr>
          <w:szCs w:val="28"/>
        </w:rPr>
        <w:t xml:space="preserve"> compte pour </w:t>
      </w:r>
      <w:r w:rsidR="00FA2E59">
        <w:rPr>
          <w:szCs w:val="28"/>
        </w:rPr>
        <w:t>2</w:t>
      </w:r>
      <w:r w:rsidR="00C47760">
        <w:rPr>
          <w:szCs w:val="28"/>
        </w:rPr>
        <w:t>5</w:t>
      </w:r>
      <w:r w:rsidR="009F66D8">
        <w:rPr>
          <w:szCs w:val="28"/>
        </w:rPr>
        <w:t xml:space="preserve"> points de la note finale du cours.</w:t>
      </w:r>
      <w:r w:rsidR="00B52BD2">
        <w:rPr>
          <w:szCs w:val="28"/>
        </w:rPr>
        <w:t xml:space="preserve"> </w:t>
      </w:r>
      <w:r w:rsidR="00506D77">
        <w:rPr>
          <w:szCs w:val="28"/>
        </w:rPr>
        <w:t xml:space="preserve">Pour les deux premières sections du travail référez-vous au document </w:t>
      </w:r>
      <w:r w:rsidR="003F354C">
        <w:rPr>
          <w:szCs w:val="28"/>
        </w:rPr>
        <w:t>TP1 partie 1.</w:t>
      </w:r>
    </w:p>
    <w:p w14:paraId="49365EAA" w14:textId="13BC5704" w:rsidR="00263025" w:rsidRPr="00263025" w:rsidRDefault="00993CE5" w:rsidP="00502881">
      <w:pPr>
        <w:spacing w:before="120" w:after="120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Section</w:t>
      </w:r>
      <w:r w:rsidR="00263025" w:rsidRPr="00263025">
        <w:rPr>
          <w:b/>
          <w:bCs/>
          <w:sz w:val="28"/>
          <w:szCs w:val="22"/>
        </w:rPr>
        <w:t xml:space="preserve"> I : </w:t>
      </w:r>
      <w:r w:rsidR="00097F93">
        <w:rPr>
          <w:b/>
          <w:bCs/>
          <w:sz w:val="28"/>
          <w:szCs w:val="22"/>
        </w:rPr>
        <w:t>(</w:t>
      </w:r>
      <w:r w:rsidR="00C22A0A">
        <w:rPr>
          <w:b/>
          <w:bCs/>
          <w:sz w:val="28"/>
          <w:szCs w:val="22"/>
        </w:rPr>
        <w:t>3</w:t>
      </w:r>
      <w:r w:rsidR="00097F93">
        <w:rPr>
          <w:b/>
          <w:bCs/>
          <w:sz w:val="28"/>
          <w:szCs w:val="22"/>
        </w:rPr>
        <w:t xml:space="preserve"> points) </w:t>
      </w:r>
      <w:r w:rsidR="00263025" w:rsidRPr="00263025">
        <w:rPr>
          <w:b/>
          <w:bCs/>
          <w:sz w:val="28"/>
          <w:szCs w:val="22"/>
        </w:rPr>
        <w:t xml:space="preserve">Création </w:t>
      </w:r>
      <w:r w:rsidR="00653A74">
        <w:rPr>
          <w:b/>
          <w:bCs/>
          <w:sz w:val="28"/>
          <w:szCs w:val="22"/>
        </w:rPr>
        <w:t>du projet dans gitHub</w:t>
      </w:r>
      <w:r w:rsidR="00230220">
        <w:rPr>
          <w:b/>
          <w:bCs/>
          <w:sz w:val="28"/>
          <w:szCs w:val="22"/>
        </w:rPr>
        <w:t xml:space="preserve"> et Atlas</w:t>
      </w:r>
    </w:p>
    <w:p w14:paraId="598152FE" w14:textId="1972D070" w:rsidR="00BE4CB0" w:rsidRPr="003F354C" w:rsidRDefault="00993CE5" w:rsidP="003F354C">
      <w:pPr>
        <w:spacing w:before="120" w:after="120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Section</w:t>
      </w:r>
      <w:r w:rsidR="00642573" w:rsidRPr="00263025">
        <w:rPr>
          <w:b/>
          <w:bCs/>
          <w:sz w:val="28"/>
          <w:szCs w:val="22"/>
        </w:rPr>
        <w:t xml:space="preserve"> </w:t>
      </w:r>
      <w:r w:rsidR="00642573">
        <w:rPr>
          <w:b/>
          <w:bCs/>
          <w:sz w:val="28"/>
          <w:szCs w:val="22"/>
        </w:rPr>
        <w:t>I</w:t>
      </w:r>
      <w:r w:rsidR="00642573" w:rsidRPr="00263025">
        <w:rPr>
          <w:b/>
          <w:bCs/>
          <w:sz w:val="28"/>
          <w:szCs w:val="22"/>
        </w:rPr>
        <w:t xml:space="preserve">I : </w:t>
      </w:r>
      <w:r w:rsidR="006340B1">
        <w:rPr>
          <w:b/>
          <w:bCs/>
          <w:sz w:val="28"/>
          <w:szCs w:val="22"/>
        </w:rPr>
        <w:t>(</w:t>
      </w:r>
      <w:r w:rsidR="00F57311">
        <w:rPr>
          <w:b/>
          <w:bCs/>
          <w:sz w:val="28"/>
          <w:szCs w:val="22"/>
        </w:rPr>
        <w:t>12</w:t>
      </w:r>
      <w:r w:rsidR="00907774">
        <w:rPr>
          <w:b/>
          <w:bCs/>
          <w:sz w:val="28"/>
          <w:szCs w:val="22"/>
        </w:rPr>
        <w:t xml:space="preserve"> points) </w:t>
      </w:r>
      <w:r w:rsidR="00603741">
        <w:rPr>
          <w:b/>
          <w:bCs/>
          <w:sz w:val="28"/>
          <w:szCs w:val="22"/>
        </w:rPr>
        <w:t>Projet nodeJS</w:t>
      </w:r>
      <w:r w:rsidR="00642573" w:rsidRPr="00263025">
        <w:rPr>
          <w:b/>
          <w:bCs/>
          <w:sz w:val="28"/>
          <w:szCs w:val="22"/>
        </w:rPr>
        <w:t xml:space="preserve"> </w:t>
      </w:r>
      <w:r w:rsidR="004C1CC9">
        <w:rPr>
          <w:b/>
          <w:bCs/>
          <w:sz w:val="28"/>
          <w:szCs w:val="22"/>
        </w:rPr>
        <w:t>de services Web</w:t>
      </w:r>
    </w:p>
    <w:p w14:paraId="695BD3CA" w14:textId="490EBB31" w:rsidR="00BE4CB0" w:rsidRPr="00263025" w:rsidRDefault="00BE4CB0" w:rsidP="00BE4CB0">
      <w:pPr>
        <w:spacing w:before="120" w:after="120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Section</w:t>
      </w:r>
      <w:r w:rsidRPr="00263025">
        <w:rPr>
          <w:b/>
          <w:bCs/>
          <w:sz w:val="28"/>
          <w:szCs w:val="22"/>
        </w:rPr>
        <w:t xml:space="preserve"> </w:t>
      </w:r>
      <w:r>
        <w:rPr>
          <w:b/>
          <w:bCs/>
          <w:sz w:val="28"/>
          <w:szCs w:val="22"/>
        </w:rPr>
        <w:t>I</w:t>
      </w:r>
      <w:r w:rsidRPr="00263025">
        <w:rPr>
          <w:b/>
          <w:bCs/>
          <w:sz w:val="28"/>
          <w:szCs w:val="22"/>
        </w:rPr>
        <w:t>I</w:t>
      </w:r>
      <w:r>
        <w:rPr>
          <w:b/>
          <w:bCs/>
          <w:sz w:val="28"/>
          <w:szCs w:val="22"/>
        </w:rPr>
        <w:t>I</w:t>
      </w:r>
      <w:r w:rsidRPr="00263025">
        <w:rPr>
          <w:b/>
          <w:bCs/>
          <w:sz w:val="28"/>
          <w:szCs w:val="22"/>
        </w:rPr>
        <w:t xml:space="preserve"> : </w:t>
      </w:r>
      <w:r>
        <w:rPr>
          <w:b/>
          <w:bCs/>
          <w:sz w:val="28"/>
          <w:szCs w:val="22"/>
        </w:rPr>
        <w:t>(</w:t>
      </w:r>
      <w:r w:rsidR="00C47760">
        <w:rPr>
          <w:b/>
          <w:bCs/>
          <w:sz w:val="28"/>
          <w:szCs w:val="22"/>
        </w:rPr>
        <w:t>10</w:t>
      </w:r>
      <w:r>
        <w:rPr>
          <w:b/>
          <w:bCs/>
          <w:sz w:val="28"/>
          <w:szCs w:val="22"/>
        </w:rPr>
        <w:t xml:space="preserve"> points) Ajout d’une page Web permettant d’utiliser l’API</w:t>
      </w:r>
    </w:p>
    <w:p w14:paraId="26DDCC05" w14:textId="7ABA9BD1" w:rsidR="00BE4CB0" w:rsidRDefault="00BE4CB0" w:rsidP="00BE4CB0">
      <w:pPr>
        <w:spacing w:after="0" w:line="240" w:lineRule="auto"/>
        <w:rPr>
          <w:szCs w:val="28"/>
        </w:rPr>
      </w:pPr>
      <w:r>
        <w:rPr>
          <w:szCs w:val="28"/>
        </w:rPr>
        <w:t xml:space="preserve">Pour cette partie, vous devrez faire </w:t>
      </w:r>
      <w:r w:rsidR="00C22806">
        <w:rPr>
          <w:szCs w:val="28"/>
        </w:rPr>
        <w:t xml:space="preserve">une page Web permettant l’interaction entre l’utilisateur et </w:t>
      </w:r>
      <w:r w:rsidR="007774E8">
        <w:rPr>
          <w:szCs w:val="28"/>
        </w:rPr>
        <w:t xml:space="preserve">votre API. Ce programme utilisera la méthode de votre choix pour </w:t>
      </w:r>
      <w:r w:rsidR="00334F9A">
        <w:rPr>
          <w:szCs w:val="28"/>
        </w:rPr>
        <w:t xml:space="preserve">faire appel à l’API et présenter un contenu dynamique à votre utilisateur. </w:t>
      </w:r>
      <w:r w:rsidR="00BD4F65">
        <w:rPr>
          <w:szCs w:val="28"/>
        </w:rPr>
        <w:t xml:space="preserve">Ce programme doit utiliser JavaScript afin de faire appels à </w:t>
      </w:r>
      <w:r w:rsidR="00F57311">
        <w:rPr>
          <w:szCs w:val="28"/>
        </w:rPr>
        <w:t xml:space="preserve">la méthode GET </w:t>
      </w:r>
      <w:r w:rsidR="00BD4F65">
        <w:rPr>
          <w:szCs w:val="28"/>
        </w:rPr>
        <w:t>de votre API</w:t>
      </w:r>
      <w:r w:rsidR="008424FC">
        <w:rPr>
          <w:szCs w:val="28"/>
        </w:rPr>
        <w:t xml:space="preserve"> écrite à la section II.</w:t>
      </w:r>
    </w:p>
    <w:p w14:paraId="24B83703" w14:textId="4A233B91" w:rsidR="003F354C" w:rsidRDefault="003F354C" w:rsidP="00BE4CB0">
      <w:pPr>
        <w:spacing w:after="0" w:line="240" w:lineRule="auto"/>
        <w:rPr>
          <w:szCs w:val="28"/>
        </w:rPr>
      </w:pPr>
    </w:p>
    <w:p w14:paraId="44B0FC79" w14:textId="645939F5" w:rsidR="003F354C" w:rsidRDefault="003F354C" w:rsidP="00BE4CB0">
      <w:pPr>
        <w:spacing w:after="0" w:line="240" w:lineRule="auto"/>
        <w:rPr>
          <w:szCs w:val="28"/>
        </w:rPr>
      </w:pPr>
      <w:r>
        <w:rPr>
          <w:szCs w:val="28"/>
        </w:rPr>
        <w:t xml:space="preserve">Vous devez fournir une page Web complète </w:t>
      </w:r>
      <w:r w:rsidR="0044291F">
        <w:rPr>
          <w:szCs w:val="28"/>
        </w:rPr>
        <w:t xml:space="preserve">sous forme d’un forum </w:t>
      </w:r>
      <w:r>
        <w:rPr>
          <w:szCs w:val="28"/>
        </w:rPr>
        <w:t xml:space="preserve">qui présente </w:t>
      </w:r>
      <w:r w:rsidR="002A0070">
        <w:rPr>
          <w:szCs w:val="28"/>
        </w:rPr>
        <w:t xml:space="preserve">le contenu de la base de données. </w:t>
      </w:r>
      <w:r w:rsidR="008424FC">
        <w:rPr>
          <w:szCs w:val="28"/>
        </w:rPr>
        <w:t xml:space="preserve">Nous allons nous intéresser </w:t>
      </w:r>
      <w:r w:rsidR="007C0BF5">
        <w:rPr>
          <w:szCs w:val="28"/>
        </w:rPr>
        <w:t xml:space="preserve">principalement </w:t>
      </w:r>
      <w:r w:rsidR="008424FC">
        <w:rPr>
          <w:szCs w:val="28"/>
        </w:rPr>
        <w:t xml:space="preserve">à la récupération de données </w:t>
      </w:r>
      <w:r w:rsidR="00111802">
        <w:rPr>
          <w:szCs w:val="28"/>
        </w:rPr>
        <w:t>à partir d</w:t>
      </w:r>
      <w:r w:rsidR="00FF6A43">
        <w:rPr>
          <w:szCs w:val="28"/>
        </w:rPr>
        <w:t>u</w:t>
      </w:r>
      <w:r w:rsidR="00111802">
        <w:rPr>
          <w:szCs w:val="28"/>
        </w:rPr>
        <w:t xml:space="preserve"> GET de notre API.</w:t>
      </w:r>
      <w:r w:rsidR="00C47BFF">
        <w:rPr>
          <w:szCs w:val="28"/>
        </w:rPr>
        <w:t xml:space="preserve"> </w:t>
      </w:r>
      <w:r w:rsidR="00620190">
        <w:rPr>
          <w:szCs w:val="28"/>
        </w:rPr>
        <w:t>Vous pouvez télécharger vos données avec fetch et les récupérer afin de les ajouter dans votre page Web en utilisant DOM et JQuery.</w:t>
      </w:r>
    </w:p>
    <w:p w14:paraId="3FD9EFF2" w14:textId="26D6F207" w:rsidR="00FF6A43" w:rsidRDefault="00FF6A43" w:rsidP="00BE4CB0">
      <w:pPr>
        <w:spacing w:after="0" w:line="240" w:lineRule="auto"/>
        <w:rPr>
          <w:szCs w:val="28"/>
        </w:rPr>
      </w:pPr>
    </w:p>
    <w:p w14:paraId="1F0FCB97" w14:textId="62EA58BD" w:rsidR="00FF6A43" w:rsidRDefault="00FF6A43" w:rsidP="00BE4CB0">
      <w:pPr>
        <w:spacing w:after="0" w:line="240" w:lineRule="auto"/>
        <w:rPr>
          <w:szCs w:val="28"/>
        </w:rPr>
      </w:pPr>
      <w:r>
        <w:rPr>
          <w:szCs w:val="28"/>
        </w:rPr>
        <w:t>Votre interface sera simple et facile à utiliser. Vous chargez le contenu de la collection messages sur la page Web comme ceci :</w:t>
      </w:r>
      <w:r w:rsidR="00620190">
        <w:rPr>
          <w:szCs w:val="28"/>
        </w:rPr>
        <w:t>`</w:t>
      </w:r>
    </w:p>
    <w:p w14:paraId="535B3E93" w14:textId="0368B2A9" w:rsidR="00620190" w:rsidRDefault="00620190" w:rsidP="00BE4CB0">
      <w:pPr>
        <w:spacing w:after="0" w:line="240" w:lineRule="auto"/>
        <w:rPr>
          <w:szCs w:val="28"/>
        </w:rPr>
      </w:pPr>
      <w:r w:rsidRPr="00C77EFB">
        <w:rPr>
          <w:noProof/>
        </w:rPr>
        <w:pict w14:anchorId="22BB38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" o:spid="_x0000_i1030" type="#_x0000_t75" style="width:7in;height:133.8pt;visibility:visible;mso-wrap-style:square">
            <v:imagedata r:id="rId7" o:title=""/>
          </v:shape>
        </w:pict>
      </w:r>
    </w:p>
    <w:p w14:paraId="4F65218D" w14:textId="75C50A57" w:rsidR="007F077F" w:rsidRDefault="007F077F" w:rsidP="00BE4CB0">
      <w:pPr>
        <w:spacing w:after="0" w:line="240" w:lineRule="auto"/>
        <w:rPr>
          <w:noProof/>
        </w:rPr>
      </w:pPr>
    </w:p>
    <w:p w14:paraId="798D4461" w14:textId="5FA970C0" w:rsidR="00887B50" w:rsidRDefault="00887B50" w:rsidP="00BE4CB0">
      <w:pPr>
        <w:spacing w:after="0" w:line="240" w:lineRule="auto"/>
        <w:rPr>
          <w:noProof/>
        </w:rPr>
      </w:pPr>
      <w:r>
        <w:rPr>
          <w:noProof/>
        </w:rPr>
        <w:t>Le bouton « Ajouter une discussion » ne sera pas fonctionnel pour ce travail</w:t>
      </w:r>
      <w:r w:rsidR="0095163B">
        <w:rPr>
          <w:noProof/>
        </w:rPr>
        <w:t xml:space="preserve"> (il ne fait rien). La première colonne présente les titres</w:t>
      </w:r>
      <w:r w:rsidR="009201FA">
        <w:rPr>
          <w:noProof/>
        </w:rPr>
        <w:t xml:space="preserve">, la seconde l’auteur du message (discussion) la troisième provient </w:t>
      </w:r>
      <w:r w:rsidR="00E464C9">
        <w:rPr>
          <w:noProof/>
        </w:rPr>
        <w:t xml:space="preserve">de la liste des commentaires (réponses) </w:t>
      </w:r>
      <w:r w:rsidR="00906CB9">
        <w:rPr>
          <w:noProof/>
        </w:rPr>
        <w:t xml:space="preserve">c’est l’auteur du dernier commentaire </w:t>
      </w:r>
      <w:r w:rsidR="00A8128C">
        <w:rPr>
          <w:noProof/>
        </w:rPr>
        <w:t>(si pas de commentaires du tout, on prend l’auteur du</w:t>
      </w:r>
      <w:r w:rsidR="00B95D48">
        <w:rPr>
          <w:noProof/>
        </w:rPr>
        <w:t xml:space="preserve"> message initial) </w:t>
      </w:r>
      <w:r w:rsidR="00906CB9">
        <w:rPr>
          <w:noProof/>
        </w:rPr>
        <w:t>alors que la 4</w:t>
      </w:r>
      <w:r w:rsidR="00906CB9" w:rsidRPr="00906CB9">
        <w:rPr>
          <w:noProof/>
          <w:vertAlign w:val="superscript"/>
        </w:rPr>
        <w:t>e</w:t>
      </w:r>
      <w:r w:rsidR="00906CB9">
        <w:rPr>
          <w:noProof/>
        </w:rPr>
        <w:t xml:space="preserve"> et dernière colonne présente le nombre de réponses présente</w:t>
      </w:r>
      <w:r w:rsidR="00542A79">
        <w:rPr>
          <w:noProof/>
        </w:rPr>
        <w:t>s (nombre de commentaires de la liste).</w:t>
      </w:r>
    </w:p>
    <w:p w14:paraId="5118EE61" w14:textId="77777777" w:rsidR="0095163B" w:rsidRDefault="0095163B" w:rsidP="00BE4CB0">
      <w:pPr>
        <w:spacing w:after="0" w:line="240" w:lineRule="auto"/>
        <w:rPr>
          <w:noProof/>
        </w:rPr>
      </w:pPr>
    </w:p>
    <w:p w14:paraId="232AAFEE" w14:textId="440C567A" w:rsidR="007F077F" w:rsidRDefault="007F077F" w:rsidP="00BE4CB0">
      <w:pPr>
        <w:spacing w:after="0" w:line="240" w:lineRule="auto"/>
        <w:rPr>
          <w:noProof/>
        </w:rPr>
      </w:pPr>
      <w:r>
        <w:rPr>
          <w:noProof/>
        </w:rPr>
        <w:t>Lorsque l’utilisa</w:t>
      </w:r>
      <w:r w:rsidR="00887B50">
        <w:rPr>
          <w:noProof/>
        </w:rPr>
        <w:t>teur clique sur une ligne</w:t>
      </w:r>
      <w:r w:rsidR="00542A79">
        <w:rPr>
          <w:noProof/>
        </w:rPr>
        <w:t>,</w:t>
      </w:r>
      <w:r w:rsidR="00887B50">
        <w:rPr>
          <w:noProof/>
        </w:rPr>
        <w:t xml:space="preserve"> la discussion correspondante s’ouvre comme ceci </w:t>
      </w:r>
      <w:r w:rsidR="00F86363">
        <w:rPr>
          <w:noProof/>
        </w:rPr>
        <w:t>(après avoir cliquez sur l</w:t>
      </w:r>
      <w:r w:rsidR="00390271">
        <w:rPr>
          <w:noProof/>
        </w:rPr>
        <w:t xml:space="preserve">a première ligne (première discussion) </w:t>
      </w:r>
      <w:r w:rsidR="00887B50">
        <w:rPr>
          <w:noProof/>
        </w:rPr>
        <w:t>:</w:t>
      </w:r>
    </w:p>
    <w:p w14:paraId="03217215" w14:textId="77777777" w:rsidR="007748DA" w:rsidRDefault="007748DA" w:rsidP="00BE4CB0">
      <w:pPr>
        <w:spacing w:after="0" w:line="240" w:lineRule="auto"/>
        <w:rPr>
          <w:noProof/>
        </w:rPr>
      </w:pPr>
    </w:p>
    <w:p w14:paraId="19186824" w14:textId="132FFA36" w:rsidR="00620190" w:rsidRDefault="00620190" w:rsidP="00BE4CB0">
      <w:pPr>
        <w:spacing w:after="0" w:line="240" w:lineRule="auto"/>
        <w:rPr>
          <w:noProof/>
        </w:rPr>
      </w:pPr>
      <w:bookmarkStart w:id="0" w:name="_Hlk117784422"/>
      <w:r w:rsidRPr="00C77EFB">
        <w:rPr>
          <w:noProof/>
        </w:rPr>
        <w:lastRenderedPageBreak/>
        <w:pict w14:anchorId="01D994D9">
          <v:shape id="_x0000_i1033" type="#_x0000_t75" style="width:504.6pt;height:256.2pt;visibility:visible;mso-wrap-style:square">
            <v:imagedata r:id="rId8" o:title=""/>
          </v:shape>
        </w:pict>
      </w:r>
    </w:p>
    <w:bookmarkEnd w:id="0"/>
    <w:p w14:paraId="5CCBCA0E" w14:textId="111375AC" w:rsidR="00111802" w:rsidRDefault="00111802" w:rsidP="00BE4CB0">
      <w:pPr>
        <w:spacing w:after="0" w:line="240" w:lineRule="auto"/>
        <w:rPr>
          <w:szCs w:val="28"/>
        </w:rPr>
      </w:pPr>
    </w:p>
    <w:p w14:paraId="32960141" w14:textId="53814088" w:rsidR="00111802" w:rsidRDefault="00202D3B" w:rsidP="00BE4CB0">
      <w:pPr>
        <w:spacing w:after="0" w:line="240" w:lineRule="auto"/>
        <w:rPr>
          <w:szCs w:val="28"/>
        </w:rPr>
      </w:pPr>
      <w:r>
        <w:rPr>
          <w:szCs w:val="28"/>
        </w:rPr>
        <w:t xml:space="preserve">La discussion correspondante s’affiche </w:t>
      </w:r>
      <w:r w:rsidR="00AC23FE">
        <w:rPr>
          <w:szCs w:val="28"/>
        </w:rPr>
        <w:t>avec l’auteur</w:t>
      </w:r>
      <w:r w:rsidR="00744501">
        <w:rPr>
          <w:szCs w:val="28"/>
        </w:rPr>
        <w:t xml:space="preserve"> et</w:t>
      </w:r>
      <w:r w:rsidR="00AC23FE">
        <w:rPr>
          <w:szCs w:val="28"/>
        </w:rPr>
        <w:t xml:space="preserve"> la date en utilisant la légende d’un fieldset</w:t>
      </w:r>
      <w:r w:rsidR="00744501">
        <w:rPr>
          <w:szCs w:val="28"/>
        </w:rPr>
        <w:t xml:space="preserve"> alors que le titre en gras et </w:t>
      </w:r>
      <w:r w:rsidR="007C2D74">
        <w:rPr>
          <w:szCs w:val="28"/>
        </w:rPr>
        <w:t xml:space="preserve">la description </w:t>
      </w:r>
      <w:r w:rsidR="00744501">
        <w:rPr>
          <w:szCs w:val="28"/>
        </w:rPr>
        <w:t>se trouve</w:t>
      </w:r>
      <w:r w:rsidR="007C2EDC">
        <w:rPr>
          <w:szCs w:val="28"/>
        </w:rPr>
        <w:t>nt</w:t>
      </w:r>
      <w:r w:rsidR="00744501">
        <w:rPr>
          <w:szCs w:val="28"/>
        </w:rPr>
        <w:t xml:space="preserve"> à </w:t>
      </w:r>
      <w:r w:rsidR="007C2EDC">
        <w:rPr>
          <w:szCs w:val="28"/>
        </w:rPr>
        <w:t>l’intérieur du fieldset. Par la suite chaque réponse apparaît dans son propre fieldset</w:t>
      </w:r>
      <w:r w:rsidR="003D640A">
        <w:rPr>
          <w:szCs w:val="28"/>
        </w:rPr>
        <w:t xml:space="preserve"> </w:t>
      </w:r>
      <w:r w:rsidR="001360A4">
        <w:rPr>
          <w:szCs w:val="28"/>
        </w:rPr>
        <w:t xml:space="preserve">(dont la bordure est de couleur bleue) </w:t>
      </w:r>
      <w:r w:rsidR="003D640A">
        <w:rPr>
          <w:szCs w:val="28"/>
        </w:rPr>
        <w:t>avec le numéro de la réponse</w:t>
      </w:r>
      <w:r w:rsidR="001360A4">
        <w:rPr>
          <w:szCs w:val="28"/>
        </w:rPr>
        <w:t xml:space="preserve"> (un compteur), l’auteur et la date </w:t>
      </w:r>
      <w:r w:rsidR="002A0465">
        <w:rPr>
          <w:szCs w:val="28"/>
        </w:rPr>
        <w:t xml:space="preserve">dans la légende et le commentaire à l’intérieur du fieldset. Voici un exemple </w:t>
      </w:r>
      <w:r w:rsidR="008F512A">
        <w:rPr>
          <w:szCs w:val="28"/>
        </w:rPr>
        <w:t>lorsque je clique sur la ligne de la seconde discussion :</w:t>
      </w:r>
    </w:p>
    <w:p w14:paraId="20957999" w14:textId="460259D8" w:rsidR="006F20E5" w:rsidRDefault="006F20E5" w:rsidP="00BE4CB0">
      <w:pPr>
        <w:spacing w:after="0" w:line="240" w:lineRule="auto"/>
        <w:rPr>
          <w:szCs w:val="28"/>
        </w:rPr>
      </w:pPr>
      <w:r w:rsidRPr="00C77EFB">
        <w:rPr>
          <w:noProof/>
        </w:rPr>
        <w:pict w14:anchorId="3CCE00D2">
          <v:shape id="_x0000_i1038" type="#_x0000_t75" style="width:504.6pt;height:299.4pt;visibility:visible;mso-wrap-style:square">
            <v:imagedata r:id="rId9" o:title=""/>
          </v:shape>
        </w:pict>
      </w:r>
    </w:p>
    <w:p w14:paraId="5E85115F" w14:textId="7DB3DBBB" w:rsidR="00DA49D9" w:rsidRDefault="00DA49D9" w:rsidP="00BE4CB0">
      <w:pPr>
        <w:spacing w:after="0" w:line="240" w:lineRule="auto"/>
        <w:rPr>
          <w:noProof/>
        </w:rPr>
      </w:pPr>
      <w:r>
        <w:rPr>
          <w:noProof/>
        </w:rPr>
        <w:lastRenderedPageBreak/>
        <w:t>Et dernière saisie d’écran, lorsque je clique sur l</w:t>
      </w:r>
      <w:r w:rsidR="000E1C92">
        <w:rPr>
          <w:noProof/>
        </w:rPr>
        <w:t>a 3</w:t>
      </w:r>
      <w:r w:rsidR="000E1C92" w:rsidRPr="000E1C92">
        <w:rPr>
          <w:noProof/>
          <w:vertAlign w:val="superscript"/>
        </w:rPr>
        <w:t>e</w:t>
      </w:r>
      <w:r w:rsidR="000E1C92">
        <w:rPr>
          <w:noProof/>
        </w:rPr>
        <w:t xml:space="preserve"> discussion :</w:t>
      </w:r>
    </w:p>
    <w:p w14:paraId="780188FF" w14:textId="2D346AB2" w:rsidR="000E1C92" w:rsidRDefault="00620190" w:rsidP="00BE4CB0">
      <w:pPr>
        <w:spacing w:after="0" w:line="240" w:lineRule="auto"/>
        <w:rPr>
          <w:noProof/>
        </w:rPr>
      </w:pPr>
      <w:r>
        <w:rPr>
          <w:noProof/>
        </w:rPr>
        <w:pict w14:anchorId="41E71BE5">
          <v:shape id="_x0000_i1028" type="#_x0000_t75" style="width:489.6pt;height:345.6pt;visibility:visible;mso-wrap-style:square">
            <v:imagedata r:id="rId10" o:title=""/>
          </v:shape>
        </w:pict>
      </w:r>
    </w:p>
    <w:p w14:paraId="31725B36" w14:textId="39045C77" w:rsidR="005054E3" w:rsidRDefault="005054E3" w:rsidP="00BE4CB0">
      <w:pPr>
        <w:spacing w:after="0" w:line="240" w:lineRule="auto"/>
        <w:rPr>
          <w:noProof/>
        </w:rPr>
      </w:pPr>
      <w:r>
        <w:rPr>
          <w:noProof/>
        </w:rPr>
        <w:t>Voici le contenu d</w:t>
      </w:r>
      <w:r w:rsidR="002D1513">
        <w:rPr>
          <w:noProof/>
        </w:rPr>
        <w:t>u 3</w:t>
      </w:r>
      <w:r w:rsidR="002D1513" w:rsidRPr="002D1513">
        <w:rPr>
          <w:noProof/>
          <w:vertAlign w:val="superscript"/>
        </w:rPr>
        <w:t>e</w:t>
      </w:r>
      <w:r w:rsidR="002D1513">
        <w:rPr>
          <w:noProof/>
        </w:rPr>
        <w:t xml:space="preserve"> document (objet) de la collection messages :</w:t>
      </w:r>
    </w:p>
    <w:p w14:paraId="6F34B538" w14:textId="77777777" w:rsidR="003D7B8F" w:rsidRPr="003D7B8F" w:rsidRDefault="003D7B8F" w:rsidP="00D7413E">
      <w:pPr>
        <w:spacing w:after="0" w:line="240" w:lineRule="auto"/>
        <w:ind w:left="142"/>
        <w:rPr>
          <w:rFonts w:ascii="Courier New" w:hAnsi="Courier New" w:cs="Courier New"/>
          <w:sz w:val="12"/>
          <w:szCs w:val="14"/>
        </w:rPr>
      </w:pPr>
      <w:r w:rsidRPr="003D7B8F">
        <w:rPr>
          <w:rFonts w:ascii="Courier New" w:hAnsi="Courier New" w:cs="Courier New"/>
          <w:sz w:val="12"/>
          <w:szCs w:val="14"/>
        </w:rPr>
        <w:t>{</w:t>
      </w:r>
    </w:p>
    <w:p w14:paraId="54192026" w14:textId="77777777" w:rsidR="003D7B8F" w:rsidRPr="003D7B8F" w:rsidRDefault="003D7B8F" w:rsidP="003D7B8F">
      <w:pPr>
        <w:spacing w:after="0" w:line="240" w:lineRule="auto"/>
        <w:rPr>
          <w:rFonts w:ascii="Courier New" w:hAnsi="Courier New" w:cs="Courier New"/>
          <w:sz w:val="12"/>
          <w:szCs w:val="14"/>
        </w:rPr>
      </w:pPr>
      <w:r w:rsidRPr="003D7B8F">
        <w:rPr>
          <w:rFonts w:ascii="Courier New" w:hAnsi="Courier New" w:cs="Courier New"/>
          <w:sz w:val="12"/>
          <w:szCs w:val="14"/>
        </w:rPr>
        <w:t xml:space="preserve">    "_id": "999",</w:t>
      </w:r>
    </w:p>
    <w:p w14:paraId="62F346EA" w14:textId="77777777" w:rsidR="003D7B8F" w:rsidRPr="003D7B8F" w:rsidRDefault="003D7B8F" w:rsidP="003D7B8F">
      <w:pPr>
        <w:spacing w:after="0" w:line="240" w:lineRule="auto"/>
        <w:rPr>
          <w:rFonts w:ascii="Courier New" w:hAnsi="Courier New" w:cs="Courier New"/>
          <w:sz w:val="12"/>
          <w:szCs w:val="14"/>
        </w:rPr>
      </w:pPr>
      <w:r w:rsidRPr="003D7B8F">
        <w:rPr>
          <w:rFonts w:ascii="Courier New" w:hAnsi="Courier New" w:cs="Courier New"/>
          <w:sz w:val="12"/>
          <w:szCs w:val="14"/>
        </w:rPr>
        <w:t xml:space="preserve">    "titre": "Voici un message d'interet general pour tester les longs titres qui depasse parfois les espaces prevus par les applications",</w:t>
      </w:r>
    </w:p>
    <w:p w14:paraId="29F47B8A" w14:textId="77777777" w:rsidR="003D7B8F" w:rsidRPr="003D7B8F" w:rsidRDefault="003D7B8F" w:rsidP="003D7B8F">
      <w:pPr>
        <w:spacing w:after="0" w:line="240" w:lineRule="auto"/>
        <w:rPr>
          <w:rFonts w:ascii="Courier New" w:hAnsi="Courier New" w:cs="Courier New"/>
          <w:sz w:val="12"/>
          <w:szCs w:val="14"/>
        </w:rPr>
      </w:pPr>
      <w:r w:rsidRPr="003D7B8F">
        <w:rPr>
          <w:rFonts w:ascii="Courier New" w:hAnsi="Courier New" w:cs="Courier New"/>
          <w:sz w:val="12"/>
          <w:szCs w:val="14"/>
        </w:rPr>
        <w:t xml:space="preserve">    "auteur": "julie@jo.com",</w:t>
      </w:r>
    </w:p>
    <w:p w14:paraId="233432A1" w14:textId="77777777" w:rsidR="003D7B8F" w:rsidRPr="003D7B8F" w:rsidRDefault="003D7B8F" w:rsidP="003D7B8F">
      <w:pPr>
        <w:spacing w:after="0" w:line="240" w:lineRule="auto"/>
        <w:rPr>
          <w:rFonts w:ascii="Courier New" w:hAnsi="Courier New" w:cs="Courier New"/>
          <w:sz w:val="12"/>
          <w:szCs w:val="14"/>
        </w:rPr>
      </w:pPr>
      <w:r w:rsidRPr="003D7B8F">
        <w:rPr>
          <w:rFonts w:ascii="Courier New" w:hAnsi="Courier New" w:cs="Courier New"/>
          <w:sz w:val="12"/>
          <w:szCs w:val="14"/>
        </w:rPr>
        <w:t xml:space="preserve">    "description": "courte description",</w:t>
      </w:r>
    </w:p>
    <w:p w14:paraId="248707A2" w14:textId="77777777" w:rsidR="003D7B8F" w:rsidRPr="003D7B8F" w:rsidRDefault="003D7B8F" w:rsidP="003D7B8F">
      <w:pPr>
        <w:spacing w:after="0" w:line="240" w:lineRule="auto"/>
        <w:rPr>
          <w:rFonts w:ascii="Courier New" w:hAnsi="Courier New" w:cs="Courier New"/>
          <w:sz w:val="12"/>
          <w:szCs w:val="14"/>
        </w:rPr>
      </w:pPr>
      <w:r w:rsidRPr="003D7B8F">
        <w:rPr>
          <w:rFonts w:ascii="Courier New" w:hAnsi="Courier New" w:cs="Courier New"/>
          <w:sz w:val="12"/>
          <w:szCs w:val="14"/>
        </w:rPr>
        <w:t xml:space="preserve">    "langue": "français",</w:t>
      </w:r>
    </w:p>
    <w:p w14:paraId="6B3C8DB8" w14:textId="77777777" w:rsidR="003D7B8F" w:rsidRPr="003D7B8F" w:rsidRDefault="003D7B8F" w:rsidP="003D7B8F">
      <w:pPr>
        <w:spacing w:after="0" w:line="240" w:lineRule="auto"/>
        <w:rPr>
          <w:rFonts w:ascii="Courier New" w:hAnsi="Courier New" w:cs="Courier New"/>
          <w:sz w:val="12"/>
          <w:szCs w:val="14"/>
        </w:rPr>
      </w:pPr>
      <w:r w:rsidRPr="003D7B8F">
        <w:rPr>
          <w:rFonts w:ascii="Courier New" w:hAnsi="Courier New" w:cs="Courier New"/>
          <w:sz w:val="12"/>
          <w:szCs w:val="14"/>
        </w:rPr>
        <w:t xml:space="preserve">    "date": "2021-10-22T05:00:00.000Z",</w:t>
      </w:r>
    </w:p>
    <w:p w14:paraId="0D15AAB5" w14:textId="77777777" w:rsidR="003D7B8F" w:rsidRPr="003D7B8F" w:rsidRDefault="003D7B8F" w:rsidP="003D7B8F">
      <w:pPr>
        <w:spacing w:after="0" w:line="240" w:lineRule="auto"/>
        <w:rPr>
          <w:rFonts w:ascii="Courier New" w:hAnsi="Courier New" w:cs="Courier New"/>
          <w:sz w:val="12"/>
          <w:szCs w:val="14"/>
        </w:rPr>
      </w:pPr>
      <w:r w:rsidRPr="003D7B8F">
        <w:rPr>
          <w:rFonts w:ascii="Courier New" w:hAnsi="Courier New" w:cs="Courier New"/>
          <w:sz w:val="12"/>
          <w:szCs w:val="14"/>
        </w:rPr>
        <w:t xml:space="preserve">    "commentaires": [</w:t>
      </w:r>
    </w:p>
    <w:p w14:paraId="134293BC" w14:textId="77777777" w:rsidR="003D7B8F" w:rsidRPr="003D7B8F" w:rsidRDefault="003D7B8F" w:rsidP="003D7B8F">
      <w:pPr>
        <w:spacing w:after="0" w:line="240" w:lineRule="auto"/>
        <w:rPr>
          <w:rFonts w:ascii="Courier New" w:hAnsi="Courier New" w:cs="Courier New"/>
          <w:sz w:val="12"/>
          <w:szCs w:val="14"/>
        </w:rPr>
      </w:pPr>
      <w:r w:rsidRPr="003D7B8F">
        <w:rPr>
          <w:rFonts w:ascii="Courier New" w:hAnsi="Courier New" w:cs="Courier New"/>
          <w:sz w:val="12"/>
          <w:szCs w:val="14"/>
        </w:rPr>
        <w:t xml:space="preserve">        {</w:t>
      </w:r>
    </w:p>
    <w:p w14:paraId="7C2A4CB0" w14:textId="77777777" w:rsidR="003D7B8F" w:rsidRPr="003D7B8F" w:rsidRDefault="003D7B8F" w:rsidP="003D7B8F">
      <w:pPr>
        <w:spacing w:after="0" w:line="240" w:lineRule="auto"/>
        <w:rPr>
          <w:rFonts w:ascii="Courier New" w:hAnsi="Courier New" w:cs="Courier New"/>
          <w:sz w:val="12"/>
          <w:szCs w:val="14"/>
        </w:rPr>
      </w:pPr>
      <w:r w:rsidRPr="003D7B8F">
        <w:rPr>
          <w:rFonts w:ascii="Courier New" w:hAnsi="Courier New" w:cs="Courier New"/>
          <w:sz w:val="12"/>
          <w:szCs w:val="14"/>
        </w:rPr>
        <w:t xml:space="preserve">            "commentaire": "ok voici une 1ere reponse",</w:t>
      </w:r>
    </w:p>
    <w:p w14:paraId="7DCD0162" w14:textId="77777777" w:rsidR="003D7B8F" w:rsidRPr="003D7B8F" w:rsidRDefault="003D7B8F" w:rsidP="003D7B8F">
      <w:pPr>
        <w:spacing w:after="0" w:line="240" w:lineRule="auto"/>
        <w:rPr>
          <w:rFonts w:ascii="Courier New" w:hAnsi="Courier New" w:cs="Courier New"/>
          <w:sz w:val="12"/>
          <w:szCs w:val="14"/>
        </w:rPr>
      </w:pPr>
      <w:r w:rsidRPr="003D7B8F">
        <w:rPr>
          <w:rFonts w:ascii="Courier New" w:hAnsi="Courier New" w:cs="Courier New"/>
          <w:sz w:val="12"/>
          <w:szCs w:val="14"/>
        </w:rPr>
        <w:t xml:space="preserve">            "auteur": "bob@ici.com",</w:t>
      </w:r>
    </w:p>
    <w:p w14:paraId="3CBAF9C6" w14:textId="77777777" w:rsidR="003D7B8F" w:rsidRPr="003D7B8F" w:rsidRDefault="003D7B8F" w:rsidP="003D7B8F">
      <w:pPr>
        <w:spacing w:after="0" w:line="240" w:lineRule="auto"/>
        <w:rPr>
          <w:rFonts w:ascii="Courier New" w:hAnsi="Courier New" w:cs="Courier New"/>
          <w:sz w:val="12"/>
          <w:szCs w:val="14"/>
        </w:rPr>
      </w:pPr>
      <w:r w:rsidRPr="003D7B8F">
        <w:rPr>
          <w:rFonts w:ascii="Courier New" w:hAnsi="Courier New" w:cs="Courier New"/>
          <w:sz w:val="12"/>
          <w:szCs w:val="14"/>
        </w:rPr>
        <w:t xml:space="preserve">            "date": "2021-10-24T04:00:00.000Z"</w:t>
      </w:r>
    </w:p>
    <w:p w14:paraId="6C0CED6E" w14:textId="77777777" w:rsidR="003D7B8F" w:rsidRPr="003D7B8F" w:rsidRDefault="003D7B8F" w:rsidP="003D7B8F">
      <w:pPr>
        <w:spacing w:after="0" w:line="240" w:lineRule="auto"/>
        <w:rPr>
          <w:rFonts w:ascii="Courier New" w:hAnsi="Courier New" w:cs="Courier New"/>
          <w:sz w:val="12"/>
          <w:szCs w:val="14"/>
        </w:rPr>
      </w:pPr>
      <w:r w:rsidRPr="003D7B8F">
        <w:rPr>
          <w:rFonts w:ascii="Courier New" w:hAnsi="Courier New" w:cs="Courier New"/>
          <w:sz w:val="12"/>
          <w:szCs w:val="14"/>
        </w:rPr>
        <w:t xml:space="preserve">        },</w:t>
      </w:r>
    </w:p>
    <w:p w14:paraId="46FD8042" w14:textId="77777777" w:rsidR="003D7B8F" w:rsidRPr="003D7B8F" w:rsidRDefault="003D7B8F" w:rsidP="003D7B8F">
      <w:pPr>
        <w:spacing w:after="0" w:line="240" w:lineRule="auto"/>
        <w:rPr>
          <w:rFonts w:ascii="Courier New" w:hAnsi="Courier New" w:cs="Courier New"/>
          <w:sz w:val="12"/>
          <w:szCs w:val="14"/>
        </w:rPr>
      </w:pPr>
      <w:r w:rsidRPr="003D7B8F">
        <w:rPr>
          <w:rFonts w:ascii="Courier New" w:hAnsi="Courier New" w:cs="Courier New"/>
          <w:sz w:val="12"/>
          <w:szCs w:val="14"/>
        </w:rPr>
        <w:t xml:space="preserve">        {</w:t>
      </w:r>
    </w:p>
    <w:p w14:paraId="062E4204" w14:textId="77777777" w:rsidR="003D7B8F" w:rsidRPr="003D7B8F" w:rsidRDefault="003D7B8F" w:rsidP="003D7B8F">
      <w:pPr>
        <w:spacing w:after="0" w:line="240" w:lineRule="auto"/>
        <w:rPr>
          <w:rFonts w:ascii="Courier New" w:hAnsi="Courier New" w:cs="Courier New"/>
          <w:sz w:val="12"/>
          <w:szCs w:val="14"/>
        </w:rPr>
      </w:pPr>
      <w:r w:rsidRPr="003D7B8F">
        <w:rPr>
          <w:rFonts w:ascii="Courier New" w:hAnsi="Courier New" w:cs="Courier New"/>
          <w:sz w:val="12"/>
          <w:szCs w:val="14"/>
        </w:rPr>
        <w:t xml:space="preserve">            "commentaire": "ok voici une 2e reponse",</w:t>
      </w:r>
    </w:p>
    <w:p w14:paraId="37A7455B" w14:textId="77777777" w:rsidR="003D7B8F" w:rsidRPr="003D7B8F" w:rsidRDefault="003D7B8F" w:rsidP="003D7B8F">
      <w:pPr>
        <w:spacing w:after="0" w:line="240" w:lineRule="auto"/>
        <w:rPr>
          <w:rFonts w:ascii="Courier New" w:hAnsi="Courier New" w:cs="Courier New"/>
          <w:sz w:val="12"/>
          <w:szCs w:val="14"/>
        </w:rPr>
      </w:pPr>
      <w:r w:rsidRPr="003D7B8F">
        <w:rPr>
          <w:rFonts w:ascii="Courier New" w:hAnsi="Courier New" w:cs="Courier New"/>
          <w:sz w:val="12"/>
          <w:szCs w:val="14"/>
        </w:rPr>
        <w:t xml:space="preserve">            "auteur": "roger@ici.com",</w:t>
      </w:r>
    </w:p>
    <w:p w14:paraId="271C8CDA" w14:textId="77777777" w:rsidR="003D7B8F" w:rsidRPr="003D7B8F" w:rsidRDefault="003D7B8F" w:rsidP="003D7B8F">
      <w:pPr>
        <w:spacing w:after="0" w:line="240" w:lineRule="auto"/>
        <w:rPr>
          <w:rFonts w:ascii="Courier New" w:hAnsi="Courier New" w:cs="Courier New"/>
          <w:sz w:val="12"/>
          <w:szCs w:val="14"/>
        </w:rPr>
      </w:pPr>
      <w:r w:rsidRPr="003D7B8F">
        <w:rPr>
          <w:rFonts w:ascii="Courier New" w:hAnsi="Courier New" w:cs="Courier New"/>
          <w:sz w:val="12"/>
          <w:szCs w:val="14"/>
        </w:rPr>
        <w:t xml:space="preserve">            "date": "2021-10-24T12:00:00.000Z"</w:t>
      </w:r>
    </w:p>
    <w:p w14:paraId="0D54440A" w14:textId="77777777" w:rsidR="003D7B8F" w:rsidRPr="003D7B8F" w:rsidRDefault="003D7B8F" w:rsidP="003D7B8F">
      <w:pPr>
        <w:spacing w:after="0" w:line="240" w:lineRule="auto"/>
        <w:rPr>
          <w:rFonts w:ascii="Courier New" w:hAnsi="Courier New" w:cs="Courier New"/>
          <w:sz w:val="12"/>
          <w:szCs w:val="14"/>
        </w:rPr>
      </w:pPr>
      <w:r w:rsidRPr="003D7B8F">
        <w:rPr>
          <w:rFonts w:ascii="Courier New" w:hAnsi="Courier New" w:cs="Courier New"/>
          <w:sz w:val="12"/>
          <w:szCs w:val="14"/>
        </w:rPr>
        <w:t xml:space="preserve">        },</w:t>
      </w:r>
    </w:p>
    <w:p w14:paraId="74C2F9FD" w14:textId="77777777" w:rsidR="003D7B8F" w:rsidRPr="003D7B8F" w:rsidRDefault="003D7B8F" w:rsidP="003D7B8F">
      <w:pPr>
        <w:spacing w:after="0" w:line="240" w:lineRule="auto"/>
        <w:rPr>
          <w:rFonts w:ascii="Courier New" w:hAnsi="Courier New" w:cs="Courier New"/>
          <w:sz w:val="12"/>
          <w:szCs w:val="14"/>
        </w:rPr>
      </w:pPr>
      <w:r w:rsidRPr="003D7B8F">
        <w:rPr>
          <w:rFonts w:ascii="Courier New" w:hAnsi="Courier New" w:cs="Courier New"/>
          <w:sz w:val="12"/>
          <w:szCs w:val="14"/>
        </w:rPr>
        <w:t xml:space="preserve">        {</w:t>
      </w:r>
    </w:p>
    <w:p w14:paraId="76FD4E40" w14:textId="77777777" w:rsidR="003D7B8F" w:rsidRPr="003D7B8F" w:rsidRDefault="003D7B8F" w:rsidP="003D7B8F">
      <w:pPr>
        <w:spacing w:after="0" w:line="240" w:lineRule="auto"/>
        <w:rPr>
          <w:rFonts w:ascii="Courier New" w:hAnsi="Courier New" w:cs="Courier New"/>
          <w:sz w:val="12"/>
          <w:szCs w:val="14"/>
        </w:rPr>
      </w:pPr>
      <w:r w:rsidRPr="003D7B8F">
        <w:rPr>
          <w:rFonts w:ascii="Courier New" w:hAnsi="Courier New" w:cs="Courier New"/>
          <w:sz w:val="12"/>
          <w:szCs w:val="14"/>
        </w:rPr>
        <w:t xml:space="preserve">            "commentaire": "autre chose",</w:t>
      </w:r>
    </w:p>
    <w:p w14:paraId="6EAFEA74" w14:textId="77777777" w:rsidR="003D7B8F" w:rsidRPr="003D7B8F" w:rsidRDefault="003D7B8F" w:rsidP="003D7B8F">
      <w:pPr>
        <w:spacing w:after="0" w:line="240" w:lineRule="auto"/>
        <w:rPr>
          <w:rFonts w:ascii="Courier New" w:hAnsi="Courier New" w:cs="Courier New"/>
          <w:sz w:val="12"/>
          <w:szCs w:val="14"/>
        </w:rPr>
      </w:pPr>
      <w:r w:rsidRPr="003D7B8F">
        <w:rPr>
          <w:rFonts w:ascii="Courier New" w:hAnsi="Courier New" w:cs="Courier New"/>
          <w:sz w:val="12"/>
          <w:szCs w:val="14"/>
        </w:rPr>
        <w:t xml:space="preserve">            "auteur": "luc@ici.com",</w:t>
      </w:r>
    </w:p>
    <w:p w14:paraId="6DC2520F" w14:textId="77777777" w:rsidR="003D7B8F" w:rsidRPr="003D7B8F" w:rsidRDefault="003D7B8F" w:rsidP="003D7B8F">
      <w:pPr>
        <w:spacing w:after="0" w:line="240" w:lineRule="auto"/>
        <w:rPr>
          <w:rFonts w:ascii="Courier New" w:hAnsi="Courier New" w:cs="Courier New"/>
          <w:sz w:val="12"/>
          <w:szCs w:val="14"/>
        </w:rPr>
      </w:pPr>
      <w:r w:rsidRPr="003D7B8F">
        <w:rPr>
          <w:rFonts w:ascii="Courier New" w:hAnsi="Courier New" w:cs="Courier New"/>
          <w:sz w:val="12"/>
          <w:szCs w:val="14"/>
        </w:rPr>
        <w:t xml:space="preserve">            "date": "2021-10-25T06:00:00.000Z"</w:t>
      </w:r>
    </w:p>
    <w:p w14:paraId="52D2F545" w14:textId="77777777" w:rsidR="003D7B8F" w:rsidRPr="003D7B8F" w:rsidRDefault="003D7B8F" w:rsidP="003D7B8F">
      <w:pPr>
        <w:spacing w:after="0" w:line="240" w:lineRule="auto"/>
        <w:rPr>
          <w:rFonts w:ascii="Courier New" w:hAnsi="Courier New" w:cs="Courier New"/>
          <w:sz w:val="12"/>
          <w:szCs w:val="14"/>
        </w:rPr>
      </w:pPr>
      <w:r w:rsidRPr="003D7B8F">
        <w:rPr>
          <w:rFonts w:ascii="Courier New" w:hAnsi="Courier New" w:cs="Courier New"/>
          <w:sz w:val="12"/>
          <w:szCs w:val="14"/>
        </w:rPr>
        <w:t xml:space="preserve">        },</w:t>
      </w:r>
    </w:p>
    <w:p w14:paraId="02184098" w14:textId="77777777" w:rsidR="003D7B8F" w:rsidRPr="003D7B8F" w:rsidRDefault="003D7B8F" w:rsidP="003D7B8F">
      <w:pPr>
        <w:spacing w:after="0" w:line="240" w:lineRule="auto"/>
        <w:rPr>
          <w:rFonts w:ascii="Courier New" w:hAnsi="Courier New" w:cs="Courier New"/>
          <w:sz w:val="12"/>
          <w:szCs w:val="14"/>
        </w:rPr>
      </w:pPr>
      <w:r w:rsidRPr="003D7B8F">
        <w:rPr>
          <w:rFonts w:ascii="Courier New" w:hAnsi="Courier New" w:cs="Courier New"/>
          <w:sz w:val="12"/>
          <w:szCs w:val="14"/>
        </w:rPr>
        <w:t xml:space="preserve">        {</w:t>
      </w:r>
    </w:p>
    <w:p w14:paraId="7772C99A" w14:textId="77777777" w:rsidR="003D7B8F" w:rsidRPr="003D7B8F" w:rsidRDefault="003D7B8F" w:rsidP="003D7B8F">
      <w:pPr>
        <w:spacing w:after="0" w:line="240" w:lineRule="auto"/>
        <w:rPr>
          <w:rFonts w:ascii="Courier New" w:hAnsi="Courier New" w:cs="Courier New"/>
          <w:sz w:val="12"/>
          <w:szCs w:val="14"/>
        </w:rPr>
      </w:pPr>
      <w:r w:rsidRPr="003D7B8F">
        <w:rPr>
          <w:rFonts w:ascii="Courier New" w:hAnsi="Courier New" w:cs="Courier New"/>
          <w:sz w:val="12"/>
          <w:szCs w:val="14"/>
        </w:rPr>
        <w:t xml:space="preserve">            "commentaire": "ok voici encore une reponse",</w:t>
      </w:r>
    </w:p>
    <w:p w14:paraId="09AD169B" w14:textId="77777777" w:rsidR="003D7B8F" w:rsidRPr="003D7B8F" w:rsidRDefault="003D7B8F" w:rsidP="003D7B8F">
      <w:pPr>
        <w:spacing w:after="0" w:line="240" w:lineRule="auto"/>
        <w:rPr>
          <w:rFonts w:ascii="Courier New" w:hAnsi="Courier New" w:cs="Courier New"/>
          <w:sz w:val="12"/>
          <w:szCs w:val="14"/>
        </w:rPr>
      </w:pPr>
      <w:r w:rsidRPr="003D7B8F">
        <w:rPr>
          <w:rFonts w:ascii="Courier New" w:hAnsi="Courier New" w:cs="Courier New"/>
          <w:sz w:val="12"/>
          <w:szCs w:val="14"/>
        </w:rPr>
        <w:t xml:space="preserve">            "auteur": "paul@truc.com",</w:t>
      </w:r>
    </w:p>
    <w:p w14:paraId="5048F3E0" w14:textId="77777777" w:rsidR="003D7B8F" w:rsidRPr="003D7B8F" w:rsidRDefault="003D7B8F" w:rsidP="003D7B8F">
      <w:pPr>
        <w:spacing w:after="0" w:line="240" w:lineRule="auto"/>
        <w:rPr>
          <w:rFonts w:ascii="Courier New" w:hAnsi="Courier New" w:cs="Courier New"/>
          <w:sz w:val="12"/>
          <w:szCs w:val="14"/>
        </w:rPr>
      </w:pPr>
      <w:r w:rsidRPr="003D7B8F">
        <w:rPr>
          <w:rFonts w:ascii="Courier New" w:hAnsi="Courier New" w:cs="Courier New"/>
          <w:sz w:val="12"/>
          <w:szCs w:val="14"/>
        </w:rPr>
        <w:t xml:space="preserve">            "date": "2021-10-26T17:00:00.000Z"</w:t>
      </w:r>
    </w:p>
    <w:p w14:paraId="19C0C1BA" w14:textId="77777777" w:rsidR="003D7B8F" w:rsidRPr="003D7B8F" w:rsidRDefault="003D7B8F" w:rsidP="003D7B8F">
      <w:pPr>
        <w:spacing w:after="0" w:line="240" w:lineRule="auto"/>
        <w:rPr>
          <w:rFonts w:ascii="Courier New" w:hAnsi="Courier New" w:cs="Courier New"/>
          <w:sz w:val="12"/>
          <w:szCs w:val="14"/>
        </w:rPr>
      </w:pPr>
      <w:r w:rsidRPr="003D7B8F">
        <w:rPr>
          <w:rFonts w:ascii="Courier New" w:hAnsi="Courier New" w:cs="Courier New"/>
          <w:sz w:val="12"/>
          <w:szCs w:val="14"/>
        </w:rPr>
        <w:t xml:space="preserve">        },</w:t>
      </w:r>
    </w:p>
    <w:p w14:paraId="12D4BEE3" w14:textId="77777777" w:rsidR="003D7B8F" w:rsidRPr="003D7B8F" w:rsidRDefault="003D7B8F" w:rsidP="003D7B8F">
      <w:pPr>
        <w:spacing w:after="0" w:line="240" w:lineRule="auto"/>
        <w:rPr>
          <w:rFonts w:ascii="Courier New" w:hAnsi="Courier New" w:cs="Courier New"/>
          <w:sz w:val="12"/>
          <w:szCs w:val="14"/>
        </w:rPr>
      </w:pPr>
      <w:r w:rsidRPr="003D7B8F">
        <w:rPr>
          <w:rFonts w:ascii="Courier New" w:hAnsi="Courier New" w:cs="Courier New"/>
          <w:sz w:val="12"/>
          <w:szCs w:val="14"/>
        </w:rPr>
        <w:t xml:space="preserve">        {</w:t>
      </w:r>
    </w:p>
    <w:p w14:paraId="06ABB46E" w14:textId="77777777" w:rsidR="003D7B8F" w:rsidRPr="003D7B8F" w:rsidRDefault="003D7B8F" w:rsidP="003D7B8F">
      <w:pPr>
        <w:spacing w:after="0" w:line="240" w:lineRule="auto"/>
        <w:rPr>
          <w:rFonts w:ascii="Courier New" w:hAnsi="Courier New" w:cs="Courier New"/>
          <w:sz w:val="12"/>
          <w:szCs w:val="14"/>
        </w:rPr>
      </w:pPr>
      <w:r w:rsidRPr="003D7B8F">
        <w:rPr>
          <w:rFonts w:ascii="Courier New" w:hAnsi="Courier New" w:cs="Courier New"/>
          <w:sz w:val="12"/>
          <w:szCs w:val="14"/>
        </w:rPr>
        <w:t xml:space="preserve">            "commentaire": "ok voici une 5e reponse",</w:t>
      </w:r>
    </w:p>
    <w:p w14:paraId="043588A7" w14:textId="77777777" w:rsidR="003D7B8F" w:rsidRPr="003D7B8F" w:rsidRDefault="003D7B8F" w:rsidP="003D7B8F">
      <w:pPr>
        <w:spacing w:after="0" w:line="240" w:lineRule="auto"/>
        <w:rPr>
          <w:rFonts w:ascii="Courier New" w:hAnsi="Courier New" w:cs="Courier New"/>
          <w:sz w:val="12"/>
          <w:szCs w:val="14"/>
        </w:rPr>
      </w:pPr>
      <w:r w:rsidRPr="003D7B8F">
        <w:rPr>
          <w:rFonts w:ascii="Courier New" w:hAnsi="Courier New" w:cs="Courier New"/>
          <w:sz w:val="12"/>
          <w:szCs w:val="14"/>
        </w:rPr>
        <w:t xml:space="preserve">            "auteur": "lebel@machin.com",</w:t>
      </w:r>
    </w:p>
    <w:p w14:paraId="14C813FC" w14:textId="77777777" w:rsidR="003D7B8F" w:rsidRPr="003D7B8F" w:rsidRDefault="003D7B8F" w:rsidP="003D7B8F">
      <w:pPr>
        <w:spacing w:after="0" w:line="240" w:lineRule="auto"/>
        <w:rPr>
          <w:rFonts w:ascii="Courier New" w:hAnsi="Courier New" w:cs="Courier New"/>
          <w:sz w:val="12"/>
          <w:szCs w:val="14"/>
        </w:rPr>
      </w:pPr>
      <w:r w:rsidRPr="003D7B8F">
        <w:rPr>
          <w:rFonts w:ascii="Courier New" w:hAnsi="Courier New" w:cs="Courier New"/>
          <w:sz w:val="12"/>
          <w:szCs w:val="14"/>
        </w:rPr>
        <w:t xml:space="preserve">            "date": "2021-10-26T19:00:00.000Z"</w:t>
      </w:r>
    </w:p>
    <w:p w14:paraId="5AB36F8E" w14:textId="77777777" w:rsidR="003D7B8F" w:rsidRPr="003D7B8F" w:rsidRDefault="003D7B8F" w:rsidP="003D7B8F">
      <w:pPr>
        <w:spacing w:after="0" w:line="240" w:lineRule="auto"/>
        <w:rPr>
          <w:rFonts w:ascii="Courier New" w:hAnsi="Courier New" w:cs="Courier New"/>
          <w:sz w:val="12"/>
          <w:szCs w:val="14"/>
        </w:rPr>
      </w:pPr>
      <w:r w:rsidRPr="003D7B8F">
        <w:rPr>
          <w:rFonts w:ascii="Courier New" w:hAnsi="Courier New" w:cs="Courier New"/>
          <w:sz w:val="12"/>
          <w:szCs w:val="14"/>
        </w:rPr>
        <w:t xml:space="preserve">        }</w:t>
      </w:r>
    </w:p>
    <w:p w14:paraId="30CB7F97" w14:textId="77777777" w:rsidR="003D7B8F" w:rsidRPr="003D7B8F" w:rsidRDefault="003D7B8F" w:rsidP="003D7B8F">
      <w:pPr>
        <w:spacing w:after="0" w:line="240" w:lineRule="auto"/>
        <w:rPr>
          <w:rFonts w:ascii="Courier New" w:hAnsi="Courier New" w:cs="Courier New"/>
          <w:sz w:val="12"/>
          <w:szCs w:val="14"/>
        </w:rPr>
      </w:pPr>
      <w:r w:rsidRPr="003D7B8F">
        <w:rPr>
          <w:rFonts w:ascii="Courier New" w:hAnsi="Courier New" w:cs="Courier New"/>
          <w:sz w:val="12"/>
          <w:szCs w:val="14"/>
        </w:rPr>
        <w:t xml:space="preserve">    ]</w:t>
      </w:r>
    </w:p>
    <w:p w14:paraId="775C1B11" w14:textId="09EA9801" w:rsidR="002D1513" w:rsidRPr="003D7B8F" w:rsidRDefault="003D7B8F" w:rsidP="00D7413E">
      <w:pPr>
        <w:spacing w:after="0" w:line="240" w:lineRule="auto"/>
        <w:ind w:left="142"/>
        <w:rPr>
          <w:rFonts w:ascii="Courier New" w:hAnsi="Courier New" w:cs="Courier New"/>
          <w:sz w:val="12"/>
          <w:szCs w:val="14"/>
        </w:rPr>
      </w:pPr>
      <w:r w:rsidRPr="003D7B8F">
        <w:rPr>
          <w:rFonts w:ascii="Courier New" w:hAnsi="Courier New" w:cs="Courier New"/>
          <w:sz w:val="12"/>
          <w:szCs w:val="14"/>
        </w:rPr>
        <w:t>}</w:t>
      </w:r>
    </w:p>
    <w:p w14:paraId="21A1D042" w14:textId="26F4FA71" w:rsidR="00306BDA" w:rsidRPr="00B76E1A" w:rsidRDefault="00E42212" w:rsidP="00A81D07">
      <w:pPr>
        <w:spacing w:after="0" w:line="240" w:lineRule="auto"/>
        <w:rPr>
          <w:rFonts w:cs="Calibri"/>
          <w:szCs w:val="28"/>
        </w:rPr>
      </w:pPr>
      <w:r w:rsidRPr="00B76E1A">
        <w:rPr>
          <w:rFonts w:cs="Calibri"/>
          <w:szCs w:val="28"/>
        </w:rPr>
        <w:t>Vous pouvez ajouter autant de messages que vous voulez afin de tester votre travail pratique convenablement.</w:t>
      </w:r>
    </w:p>
    <w:sectPr w:rsidR="00306BDA" w:rsidRPr="00B76E1A" w:rsidSect="00D914EC">
      <w:headerReference w:type="default" r:id="rId11"/>
      <w:footerReference w:type="default" r:id="rId12"/>
      <w:pgSz w:w="12240" w:h="15840"/>
      <w:pgMar w:top="1418" w:right="1080" w:bottom="1440" w:left="1080" w:header="708" w:footer="708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67BD6" w14:textId="77777777" w:rsidR="006A3037" w:rsidRDefault="006A3037" w:rsidP="002A76DC">
      <w:pPr>
        <w:spacing w:after="0" w:line="240" w:lineRule="auto"/>
      </w:pPr>
      <w:r>
        <w:separator/>
      </w:r>
    </w:p>
  </w:endnote>
  <w:endnote w:type="continuationSeparator" w:id="0">
    <w:p w14:paraId="52E358FB" w14:textId="77777777" w:rsidR="006A3037" w:rsidRDefault="006A3037" w:rsidP="002A7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9CDC7" w14:textId="77777777" w:rsidR="001771F4" w:rsidRPr="001771F4" w:rsidRDefault="001771F4" w:rsidP="00652144">
    <w:pPr>
      <w:pStyle w:val="Pieddepage"/>
      <w:pBdr>
        <w:top w:val="single" w:sz="4" w:space="1" w:color="auto"/>
      </w:pBdr>
      <w:jc w:val="right"/>
      <w:rPr>
        <w:sz w:val="6"/>
        <w:szCs w:val="6"/>
      </w:rPr>
    </w:pPr>
  </w:p>
  <w:p w14:paraId="1D2C4B99" w14:textId="017F3DDA" w:rsidR="000C31DA" w:rsidRDefault="002C66BE" w:rsidP="003D7B8F">
    <w:pPr>
      <w:pStyle w:val="Pieddepage"/>
      <w:pBdr>
        <w:top w:val="single" w:sz="4" w:space="1" w:color="auto"/>
      </w:pBdr>
      <w:jc w:val="right"/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>
      <w:rPr>
        <w:lang w:val="fr-FR"/>
      </w:rPr>
      <w:t>2</w:t>
    </w:r>
    <w:r>
      <w:fldChar w:fldCharType="end"/>
    </w:r>
    <w:r>
      <w:t xml:space="preserve"> de </w:t>
    </w:r>
    <w:r w:rsidR="00DA49D9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E04AC" w14:textId="77777777" w:rsidR="006A3037" w:rsidRDefault="006A3037" w:rsidP="002A76DC">
      <w:pPr>
        <w:spacing w:after="0" w:line="240" w:lineRule="auto"/>
      </w:pPr>
      <w:r>
        <w:separator/>
      </w:r>
    </w:p>
  </w:footnote>
  <w:footnote w:type="continuationSeparator" w:id="0">
    <w:p w14:paraId="7CEB61AF" w14:textId="77777777" w:rsidR="006A3037" w:rsidRDefault="006A3037" w:rsidP="002A7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91FA1" w14:textId="2B49BE71" w:rsidR="00BE222C" w:rsidRDefault="00BE222C" w:rsidP="00406A44">
    <w:pPr>
      <w:pStyle w:val="En-tte"/>
      <w:pBdr>
        <w:top w:val="single" w:sz="4" w:space="1" w:color="auto"/>
        <w:bottom w:val="single" w:sz="4" w:space="1" w:color="auto"/>
      </w:pBdr>
      <w:shd w:val="clear" w:color="auto" w:fill="000000"/>
      <w:tabs>
        <w:tab w:val="clear" w:pos="4320"/>
        <w:tab w:val="clear" w:pos="8640"/>
        <w:tab w:val="left" w:pos="7371"/>
        <w:tab w:val="right" w:pos="9923"/>
      </w:tabs>
      <w:ind w:left="-142" w:right="-126" w:firstLine="142"/>
      <w:rPr>
        <w:b/>
        <w:color w:val="F8F8F8"/>
        <w:sz w:val="20"/>
      </w:rPr>
    </w:pPr>
    <w:r>
      <w:rPr>
        <w:b/>
        <w:color w:val="F8F8F8"/>
        <w:sz w:val="20"/>
      </w:rPr>
      <w:t>Collège Lionel-Groulx</w:t>
    </w:r>
    <w:r>
      <w:rPr>
        <w:b/>
        <w:color w:val="F8F8F8"/>
        <w:sz w:val="20"/>
      </w:rPr>
      <w:tab/>
    </w:r>
    <w:r w:rsidR="009F1B1C">
      <w:rPr>
        <w:b/>
        <w:color w:val="F8F8F8"/>
        <w:sz w:val="20"/>
      </w:rPr>
      <w:t xml:space="preserve">Programmation </w:t>
    </w:r>
    <w:r w:rsidR="00406A44">
      <w:rPr>
        <w:b/>
        <w:color w:val="F8F8F8"/>
        <w:sz w:val="20"/>
      </w:rPr>
      <w:t xml:space="preserve">de services </w:t>
    </w:r>
    <w:r w:rsidR="00443A5B">
      <w:rPr>
        <w:b/>
        <w:color w:val="F8F8F8"/>
        <w:sz w:val="20"/>
      </w:rPr>
      <w:t>Web</w:t>
    </w:r>
    <w:r>
      <w:rPr>
        <w:b/>
        <w:color w:val="F8F8F8"/>
        <w:sz w:val="20"/>
      </w:rPr>
      <w:t xml:space="preserve"> </w:t>
    </w:r>
  </w:p>
  <w:p w14:paraId="29CF419A" w14:textId="126EF3B4" w:rsidR="000C31DA" w:rsidRDefault="000C31DA" w:rsidP="00406A44">
    <w:pPr>
      <w:pStyle w:val="En-tte"/>
      <w:pBdr>
        <w:top w:val="single" w:sz="4" w:space="1" w:color="auto"/>
        <w:bottom w:val="single" w:sz="4" w:space="1" w:color="auto"/>
      </w:pBdr>
      <w:shd w:val="clear" w:color="auto" w:fill="000000"/>
      <w:tabs>
        <w:tab w:val="clear" w:pos="4320"/>
        <w:tab w:val="clear" w:pos="8640"/>
        <w:tab w:val="left" w:pos="3402"/>
        <w:tab w:val="left" w:pos="7371"/>
        <w:tab w:val="right" w:pos="10080"/>
      </w:tabs>
      <w:ind w:left="-142" w:right="-126" w:firstLine="142"/>
    </w:pPr>
    <w:r>
      <w:rPr>
        <w:b/>
        <w:color w:val="F8F8F8"/>
        <w:sz w:val="20"/>
      </w:rPr>
      <w:t xml:space="preserve"> </w:t>
    </w:r>
    <w:r w:rsidR="00406A44">
      <w:rPr>
        <w:b/>
        <w:color w:val="F8F8F8"/>
        <w:sz w:val="20"/>
      </w:rPr>
      <w:t>Automne</w:t>
    </w:r>
    <w:r w:rsidR="00BE222C">
      <w:rPr>
        <w:b/>
        <w:color w:val="F8F8F8"/>
        <w:sz w:val="20"/>
      </w:rPr>
      <w:t xml:space="preserve"> </w:t>
    </w:r>
    <w:r w:rsidR="00C15B00">
      <w:rPr>
        <w:b/>
        <w:color w:val="F8F8F8"/>
        <w:sz w:val="20"/>
      </w:rPr>
      <w:t>20</w:t>
    </w:r>
    <w:r w:rsidR="00FD5F38">
      <w:rPr>
        <w:b/>
        <w:color w:val="F8F8F8"/>
        <w:sz w:val="20"/>
      </w:rPr>
      <w:t>2</w:t>
    </w:r>
    <w:r w:rsidR="00620190">
      <w:rPr>
        <w:b/>
        <w:color w:val="F8F8F8"/>
        <w:sz w:val="20"/>
      </w:rPr>
      <w:t>2</w:t>
    </w:r>
    <w:r w:rsidR="00BE222C">
      <w:rPr>
        <w:b/>
        <w:color w:val="F8F8F8"/>
        <w:sz w:val="20"/>
      </w:rPr>
      <w:tab/>
    </w:r>
    <w:r w:rsidR="00BE222C">
      <w:rPr>
        <w:b/>
        <w:color w:val="F8F8F8"/>
        <w:sz w:val="20"/>
      </w:rPr>
      <w:tab/>
    </w:r>
    <w:r w:rsidR="00B52BD2">
      <w:rPr>
        <w:b/>
        <w:color w:val="F8F8F8"/>
        <w:sz w:val="20"/>
      </w:rPr>
      <w:t>Travail pratique</w:t>
    </w:r>
    <w:r>
      <w:rPr>
        <w:b/>
        <w:color w:val="F8F8F8"/>
        <w:sz w:val="20"/>
      </w:rPr>
      <w:t xml:space="preserve"> </w:t>
    </w:r>
    <w:r w:rsidR="004F2DFE">
      <w:rPr>
        <w:b/>
        <w:color w:val="F8F8F8"/>
        <w:sz w:val="20"/>
      </w:rPr>
      <w:t>1</w:t>
    </w:r>
    <w:r w:rsidR="00A81D07">
      <w:rPr>
        <w:b/>
        <w:color w:val="F8F8F8"/>
        <w:sz w:val="20"/>
      </w:rPr>
      <w:t xml:space="preserve"> (partie </w:t>
    </w:r>
    <w:r w:rsidR="00506D77">
      <w:rPr>
        <w:b/>
        <w:color w:val="F8F8F8"/>
        <w:sz w:val="20"/>
      </w:rPr>
      <w:t>2</w:t>
    </w:r>
    <w:r w:rsidR="00A81D07">
      <w:rPr>
        <w:b/>
        <w:color w:val="F8F8F8"/>
        <w:sz w:val="20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25F8"/>
    <w:multiLevelType w:val="hybridMultilevel"/>
    <w:tmpl w:val="639CCA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07B63"/>
    <w:multiLevelType w:val="hybridMultilevel"/>
    <w:tmpl w:val="639CCA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7DA5"/>
    <w:multiLevelType w:val="hybridMultilevel"/>
    <w:tmpl w:val="F89035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107416"/>
    <w:multiLevelType w:val="hybridMultilevel"/>
    <w:tmpl w:val="6ADE205C"/>
    <w:lvl w:ilvl="0" w:tplc="0C0C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02AF2"/>
    <w:multiLevelType w:val="hybridMultilevel"/>
    <w:tmpl w:val="825CA44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E15D53"/>
    <w:multiLevelType w:val="hybridMultilevel"/>
    <w:tmpl w:val="EDA220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F01191"/>
    <w:multiLevelType w:val="hybridMultilevel"/>
    <w:tmpl w:val="A5AC57E2"/>
    <w:lvl w:ilvl="0" w:tplc="F5D8F97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724" w:hanging="360"/>
      </w:pPr>
    </w:lvl>
    <w:lvl w:ilvl="2" w:tplc="1009001B" w:tentative="1">
      <w:start w:val="1"/>
      <w:numFmt w:val="lowerRoman"/>
      <w:lvlText w:val="%3."/>
      <w:lvlJc w:val="right"/>
      <w:pPr>
        <w:ind w:left="2444" w:hanging="180"/>
      </w:pPr>
    </w:lvl>
    <w:lvl w:ilvl="3" w:tplc="1009000F" w:tentative="1">
      <w:start w:val="1"/>
      <w:numFmt w:val="decimal"/>
      <w:lvlText w:val="%4."/>
      <w:lvlJc w:val="left"/>
      <w:pPr>
        <w:ind w:left="3164" w:hanging="360"/>
      </w:pPr>
    </w:lvl>
    <w:lvl w:ilvl="4" w:tplc="10090019" w:tentative="1">
      <w:start w:val="1"/>
      <w:numFmt w:val="lowerLetter"/>
      <w:lvlText w:val="%5."/>
      <w:lvlJc w:val="left"/>
      <w:pPr>
        <w:ind w:left="3884" w:hanging="360"/>
      </w:pPr>
    </w:lvl>
    <w:lvl w:ilvl="5" w:tplc="1009001B" w:tentative="1">
      <w:start w:val="1"/>
      <w:numFmt w:val="lowerRoman"/>
      <w:lvlText w:val="%6."/>
      <w:lvlJc w:val="right"/>
      <w:pPr>
        <w:ind w:left="4604" w:hanging="180"/>
      </w:pPr>
    </w:lvl>
    <w:lvl w:ilvl="6" w:tplc="1009000F" w:tentative="1">
      <w:start w:val="1"/>
      <w:numFmt w:val="decimal"/>
      <w:lvlText w:val="%7."/>
      <w:lvlJc w:val="left"/>
      <w:pPr>
        <w:ind w:left="5324" w:hanging="360"/>
      </w:pPr>
    </w:lvl>
    <w:lvl w:ilvl="7" w:tplc="10090019" w:tentative="1">
      <w:start w:val="1"/>
      <w:numFmt w:val="lowerLetter"/>
      <w:lvlText w:val="%8."/>
      <w:lvlJc w:val="left"/>
      <w:pPr>
        <w:ind w:left="6044" w:hanging="360"/>
      </w:pPr>
    </w:lvl>
    <w:lvl w:ilvl="8" w:tplc="1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37725B83"/>
    <w:multiLevelType w:val="hybridMultilevel"/>
    <w:tmpl w:val="639CCA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D22E0B"/>
    <w:multiLevelType w:val="hybridMultilevel"/>
    <w:tmpl w:val="639CCA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DA3DC1"/>
    <w:multiLevelType w:val="hybridMultilevel"/>
    <w:tmpl w:val="21C268B6"/>
    <w:lvl w:ilvl="0" w:tplc="CBECCF6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8F96DDC"/>
    <w:multiLevelType w:val="hybridMultilevel"/>
    <w:tmpl w:val="0114C138"/>
    <w:lvl w:ilvl="0" w:tplc="0C0C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DA5BCF"/>
    <w:multiLevelType w:val="hybridMultilevel"/>
    <w:tmpl w:val="8F680068"/>
    <w:lvl w:ilvl="0" w:tplc="0C0C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84557F"/>
    <w:multiLevelType w:val="hybridMultilevel"/>
    <w:tmpl w:val="233E526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6E7986"/>
    <w:multiLevelType w:val="hybridMultilevel"/>
    <w:tmpl w:val="6ADE205C"/>
    <w:lvl w:ilvl="0" w:tplc="0C0C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8007B5"/>
    <w:multiLevelType w:val="hybridMultilevel"/>
    <w:tmpl w:val="677ECFD2"/>
    <w:lvl w:ilvl="0" w:tplc="E8B0604A">
      <w:start w:val="1"/>
      <w:numFmt w:val="decimal"/>
      <w:pStyle w:val="Question"/>
      <w:lvlText w:val="%1."/>
      <w:lvlJc w:val="left"/>
      <w:pPr>
        <w:ind w:left="360" w:hanging="360"/>
      </w:pPr>
      <w:rPr>
        <w:rFonts w:cs="Times New Roman" w:hint="default"/>
      </w:rPr>
    </w:lvl>
    <w:lvl w:ilvl="1" w:tplc="0C0C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5" w15:restartNumberingAfterBreak="0">
    <w:nsid w:val="56E4334B"/>
    <w:multiLevelType w:val="hybridMultilevel"/>
    <w:tmpl w:val="639CCA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41371D"/>
    <w:multiLevelType w:val="multilevel"/>
    <w:tmpl w:val="591C228A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cs="Times New Roman"/>
        <w:b w:val="0"/>
        <w:bCs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7" w15:restartNumberingAfterBreak="0">
    <w:nsid w:val="660F2781"/>
    <w:multiLevelType w:val="hybridMultilevel"/>
    <w:tmpl w:val="DF0C672E"/>
    <w:lvl w:ilvl="0" w:tplc="651C7458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7E16C1A"/>
    <w:multiLevelType w:val="hybridMultilevel"/>
    <w:tmpl w:val="D5302776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F167944"/>
    <w:multiLevelType w:val="hybridMultilevel"/>
    <w:tmpl w:val="20583ABC"/>
    <w:lvl w:ilvl="0" w:tplc="5EAA296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0D5A31"/>
    <w:multiLevelType w:val="hybridMultilevel"/>
    <w:tmpl w:val="3F6679A4"/>
    <w:lvl w:ilvl="0" w:tplc="A5AAE3C0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38299845">
    <w:abstractNumId w:val="16"/>
  </w:num>
  <w:num w:numId="2" w16cid:durableId="972717082">
    <w:abstractNumId w:val="14"/>
  </w:num>
  <w:num w:numId="3" w16cid:durableId="274404546">
    <w:abstractNumId w:val="10"/>
  </w:num>
  <w:num w:numId="4" w16cid:durableId="2146651822">
    <w:abstractNumId w:val="11"/>
  </w:num>
  <w:num w:numId="5" w16cid:durableId="1739402385">
    <w:abstractNumId w:val="18"/>
  </w:num>
  <w:num w:numId="6" w16cid:durableId="1801221117">
    <w:abstractNumId w:val="3"/>
  </w:num>
  <w:num w:numId="7" w16cid:durableId="360666742">
    <w:abstractNumId w:val="20"/>
  </w:num>
  <w:num w:numId="8" w16cid:durableId="998070967">
    <w:abstractNumId w:val="13"/>
  </w:num>
  <w:num w:numId="9" w16cid:durableId="905187835">
    <w:abstractNumId w:val="17"/>
  </w:num>
  <w:num w:numId="10" w16cid:durableId="818040899">
    <w:abstractNumId w:val="9"/>
  </w:num>
  <w:num w:numId="11" w16cid:durableId="162550075">
    <w:abstractNumId w:val="2"/>
  </w:num>
  <w:num w:numId="12" w16cid:durableId="74210433">
    <w:abstractNumId w:val="5"/>
  </w:num>
  <w:num w:numId="13" w16cid:durableId="1594432626">
    <w:abstractNumId w:val="0"/>
  </w:num>
  <w:num w:numId="14" w16cid:durableId="807279093">
    <w:abstractNumId w:val="6"/>
  </w:num>
  <w:num w:numId="15" w16cid:durableId="1477917486">
    <w:abstractNumId w:val="15"/>
  </w:num>
  <w:num w:numId="16" w16cid:durableId="69432192">
    <w:abstractNumId w:val="8"/>
  </w:num>
  <w:num w:numId="17" w16cid:durableId="845562625">
    <w:abstractNumId w:val="7"/>
  </w:num>
  <w:num w:numId="18" w16cid:durableId="288784240">
    <w:abstractNumId w:val="1"/>
  </w:num>
  <w:num w:numId="19" w16cid:durableId="1747415539">
    <w:abstractNumId w:val="12"/>
  </w:num>
  <w:num w:numId="20" w16cid:durableId="9067195">
    <w:abstractNumId w:val="4"/>
  </w:num>
  <w:num w:numId="21" w16cid:durableId="444008345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oNotTrackMov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22711"/>
    <w:rsid w:val="0000445E"/>
    <w:rsid w:val="00010601"/>
    <w:rsid w:val="00010A3E"/>
    <w:rsid w:val="00011094"/>
    <w:rsid w:val="00011F15"/>
    <w:rsid w:val="00035923"/>
    <w:rsid w:val="0004362E"/>
    <w:rsid w:val="00054781"/>
    <w:rsid w:val="00055E3C"/>
    <w:rsid w:val="000808E8"/>
    <w:rsid w:val="000809BC"/>
    <w:rsid w:val="0009645C"/>
    <w:rsid w:val="00097F93"/>
    <w:rsid w:val="000A3AD0"/>
    <w:rsid w:val="000A5DA8"/>
    <w:rsid w:val="000B1D50"/>
    <w:rsid w:val="000C31DA"/>
    <w:rsid w:val="000C33A2"/>
    <w:rsid w:val="000C42FE"/>
    <w:rsid w:val="000D3344"/>
    <w:rsid w:val="000D5A69"/>
    <w:rsid w:val="000E1C92"/>
    <w:rsid w:val="000E72C5"/>
    <w:rsid w:val="000F21F9"/>
    <w:rsid w:val="00111802"/>
    <w:rsid w:val="001120E9"/>
    <w:rsid w:val="00120C0C"/>
    <w:rsid w:val="00123F11"/>
    <w:rsid w:val="001330F7"/>
    <w:rsid w:val="00134FDB"/>
    <w:rsid w:val="001360A4"/>
    <w:rsid w:val="00136B84"/>
    <w:rsid w:val="0014581E"/>
    <w:rsid w:val="00152C1D"/>
    <w:rsid w:val="00154A7D"/>
    <w:rsid w:val="00155AFA"/>
    <w:rsid w:val="00157DF3"/>
    <w:rsid w:val="00170A10"/>
    <w:rsid w:val="00175F8E"/>
    <w:rsid w:val="001771F4"/>
    <w:rsid w:val="00194FC1"/>
    <w:rsid w:val="001A005B"/>
    <w:rsid w:val="001A05FC"/>
    <w:rsid w:val="001A49F0"/>
    <w:rsid w:val="001B02A7"/>
    <w:rsid w:val="001B5D5D"/>
    <w:rsid w:val="001B72C3"/>
    <w:rsid w:val="001E1201"/>
    <w:rsid w:val="001F2FB1"/>
    <w:rsid w:val="001F614D"/>
    <w:rsid w:val="0020006A"/>
    <w:rsid w:val="00200B4D"/>
    <w:rsid w:val="00202A71"/>
    <w:rsid w:val="00202D3B"/>
    <w:rsid w:val="00205470"/>
    <w:rsid w:val="00206EF5"/>
    <w:rsid w:val="00211F4E"/>
    <w:rsid w:val="00215E8E"/>
    <w:rsid w:val="00221B67"/>
    <w:rsid w:val="0022484E"/>
    <w:rsid w:val="002269DD"/>
    <w:rsid w:val="00230220"/>
    <w:rsid w:val="00234247"/>
    <w:rsid w:val="002347CD"/>
    <w:rsid w:val="00234ED2"/>
    <w:rsid w:val="002438BB"/>
    <w:rsid w:val="002553FA"/>
    <w:rsid w:val="0025762C"/>
    <w:rsid w:val="00263025"/>
    <w:rsid w:val="00277DB4"/>
    <w:rsid w:val="00291401"/>
    <w:rsid w:val="0029289F"/>
    <w:rsid w:val="002A0070"/>
    <w:rsid w:val="002A0465"/>
    <w:rsid w:val="002A2B46"/>
    <w:rsid w:val="002A76DC"/>
    <w:rsid w:val="002B410C"/>
    <w:rsid w:val="002C396B"/>
    <w:rsid w:val="002C5ACA"/>
    <w:rsid w:val="002C63CF"/>
    <w:rsid w:val="002C66BE"/>
    <w:rsid w:val="002D1513"/>
    <w:rsid w:val="002D3B73"/>
    <w:rsid w:val="002D6D84"/>
    <w:rsid w:val="002D7DC0"/>
    <w:rsid w:val="002F3526"/>
    <w:rsid w:val="002F35E0"/>
    <w:rsid w:val="00306BDA"/>
    <w:rsid w:val="00313B1C"/>
    <w:rsid w:val="00333919"/>
    <w:rsid w:val="00334F9A"/>
    <w:rsid w:val="00341459"/>
    <w:rsid w:val="003479AE"/>
    <w:rsid w:val="003619F4"/>
    <w:rsid w:val="003636EA"/>
    <w:rsid w:val="00377ED3"/>
    <w:rsid w:val="00380260"/>
    <w:rsid w:val="00380D67"/>
    <w:rsid w:val="00381B55"/>
    <w:rsid w:val="00390271"/>
    <w:rsid w:val="00393C6F"/>
    <w:rsid w:val="00394092"/>
    <w:rsid w:val="00395025"/>
    <w:rsid w:val="003969AD"/>
    <w:rsid w:val="003A6665"/>
    <w:rsid w:val="003B0141"/>
    <w:rsid w:val="003B32D5"/>
    <w:rsid w:val="003B4AA8"/>
    <w:rsid w:val="003B6553"/>
    <w:rsid w:val="003C1F20"/>
    <w:rsid w:val="003D640A"/>
    <w:rsid w:val="003D7B8F"/>
    <w:rsid w:val="003E5818"/>
    <w:rsid w:val="003F2901"/>
    <w:rsid w:val="003F3010"/>
    <w:rsid w:val="003F354C"/>
    <w:rsid w:val="004063EE"/>
    <w:rsid w:val="00406A44"/>
    <w:rsid w:val="00411DD8"/>
    <w:rsid w:val="00420D8B"/>
    <w:rsid w:val="00431439"/>
    <w:rsid w:val="00431516"/>
    <w:rsid w:val="0043295F"/>
    <w:rsid w:val="00441DC1"/>
    <w:rsid w:val="00441E38"/>
    <w:rsid w:val="0044291F"/>
    <w:rsid w:val="00443A5B"/>
    <w:rsid w:val="00454B23"/>
    <w:rsid w:val="00457BC1"/>
    <w:rsid w:val="0046241B"/>
    <w:rsid w:val="00463625"/>
    <w:rsid w:val="00464C8A"/>
    <w:rsid w:val="00466A56"/>
    <w:rsid w:val="004724F8"/>
    <w:rsid w:val="0047401E"/>
    <w:rsid w:val="004778CE"/>
    <w:rsid w:val="0048284C"/>
    <w:rsid w:val="004854D1"/>
    <w:rsid w:val="004861B6"/>
    <w:rsid w:val="0049740F"/>
    <w:rsid w:val="004A1877"/>
    <w:rsid w:val="004A1BA7"/>
    <w:rsid w:val="004A20F9"/>
    <w:rsid w:val="004B1C07"/>
    <w:rsid w:val="004C0BF8"/>
    <w:rsid w:val="004C1CC9"/>
    <w:rsid w:val="004D2BCD"/>
    <w:rsid w:val="004D4C36"/>
    <w:rsid w:val="004D565C"/>
    <w:rsid w:val="004E3A71"/>
    <w:rsid w:val="004E467F"/>
    <w:rsid w:val="004F1B06"/>
    <w:rsid w:val="004F1F76"/>
    <w:rsid w:val="004F2DFE"/>
    <w:rsid w:val="004F4002"/>
    <w:rsid w:val="004F7755"/>
    <w:rsid w:val="0050034A"/>
    <w:rsid w:val="00502881"/>
    <w:rsid w:val="00503CCC"/>
    <w:rsid w:val="005054E3"/>
    <w:rsid w:val="00506D77"/>
    <w:rsid w:val="00514E34"/>
    <w:rsid w:val="00527ABE"/>
    <w:rsid w:val="00532197"/>
    <w:rsid w:val="00541DB8"/>
    <w:rsid w:val="00542A79"/>
    <w:rsid w:val="00544083"/>
    <w:rsid w:val="005732CB"/>
    <w:rsid w:val="005809F1"/>
    <w:rsid w:val="00583517"/>
    <w:rsid w:val="00591D53"/>
    <w:rsid w:val="00593521"/>
    <w:rsid w:val="005A0002"/>
    <w:rsid w:val="005A12DF"/>
    <w:rsid w:val="005A333A"/>
    <w:rsid w:val="005B067B"/>
    <w:rsid w:val="005B608D"/>
    <w:rsid w:val="005C42FE"/>
    <w:rsid w:val="005C61AB"/>
    <w:rsid w:val="005C66BA"/>
    <w:rsid w:val="005D346F"/>
    <w:rsid w:val="005F0E4A"/>
    <w:rsid w:val="005F3B08"/>
    <w:rsid w:val="00600CAA"/>
    <w:rsid w:val="00603741"/>
    <w:rsid w:val="00605A2F"/>
    <w:rsid w:val="00605CA8"/>
    <w:rsid w:val="0061276E"/>
    <w:rsid w:val="006158EB"/>
    <w:rsid w:val="00620190"/>
    <w:rsid w:val="00621012"/>
    <w:rsid w:val="0062107D"/>
    <w:rsid w:val="0062349A"/>
    <w:rsid w:val="006253BF"/>
    <w:rsid w:val="006340B1"/>
    <w:rsid w:val="00642573"/>
    <w:rsid w:val="006456E9"/>
    <w:rsid w:val="00652144"/>
    <w:rsid w:val="00653A74"/>
    <w:rsid w:val="00653C42"/>
    <w:rsid w:val="006631A1"/>
    <w:rsid w:val="006666F8"/>
    <w:rsid w:val="006705FA"/>
    <w:rsid w:val="00676EF1"/>
    <w:rsid w:val="00681B76"/>
    <w:rsid w:val="00683355"/>
    <w:rsid w:val="006952CE"/>
    <w:rsid w:val="006A2E9A"/>
    <w:rsid w:val="006A3037"/>
    <w:rsid w:val="006A43EA"/>
    <w:rsid w:val="006A5F7B"/>
    <w:rsid w:val="006B2225"/>
    <w:rsid w:val="006B60E1"/>
    <w:rsid w:val="006C1E65"/>
    <w:rsid w:val="006D14A8"/>
    <w:rsid w:val="006E341D"/>
    <w:rsid w:val="006E4AEC"/>
    <w:rsid w:val="006F08EE"/>
    <w:rsid w:val="006F20E5"/>
    <w:rsid w:val="006F3858"/>
    <w:rsid w:val="00703670"/>
    <w:rsid w:val="007112AB"/>
    <w:rsid w:val="0071154F"/>
    <w:rsid w:val="00722711"/>
    <w:rsid w:val="00723037"/>
    <w:rsid w:val="00726C75"/>
    <w:rsid w:val="007341CB"/>
    <w:rsid w:val="007352AF"/>
    <w:rsid w:val="0074001D"/>
    <w:rsid w:val="007430E7"/>
    <w:rsid w:val="00744501"/>
    <w:rsid w:val="00755B80"/>
    <w:rsid w:val="00763572"/>
    <w:rsid w:val="007748DA"/>
    <w:rsid w:val="007774E8"/>
    <w:rsid w:val="00790E21"/>
    <w:rsid w:val="007B5E25"/>
    <w:rsid w:val="007C0BF5"/>
    <w:rsid w:val="007C2D74"/>
    <w:rsid w:val="007C2EDC"/>
    <w:rsid w:val="007C2EE6"/>
    <w:rsid w:val="007C52FF"/>
    <w:rsid w:val="007C6218"/>
    <w:rsid w:val="007D2F17"/>
    <w:rsid w:val="007E077D"/>
    <w:rsid w:val="007E3164"/>
    <w:rsid w:val="007E71B5"/>
    <w:rsid w:val="007F077F"/>
    <w:rsid w:val="007F1368"/>
    <w:rsid w:val="007F174A"/>
    <w:rsid w:val="008222DA"/>
    <w:rsid w:val="00827BC8"/>
    <w:rsid w:val="00831068"/>
    <w:rsid w:val="008327D8"/>
    <w:rsid w:val="0084181D"/>
    <w:rsid w:val="008424FC"/>
    <w:rsid w:val="008476E8"/>
    <w:rsid w:val="008556CF"/>
    <w:rsid w:val="00857A1E"/>
    <w:rsid w:val="008739ED"/>
    <w:rsid w:val="00881020"/>
    <w:rsid w:val="0088172B"/>
    <w:rsid w:val="00887B50"/>
    <w:rsid w:val="008A3912"/>
    <w:rsid w:val="008A4D60"/>
    <w:rsid w:val="008B327E"/>
    <w:rsid w:val="008B50D1"/>
    <w:rsid w:val="008B5E4E"/>
    <w:rsid w:val="008C430B"/>
    <w:rsid w:val="008D20CF"/>
    <w:rsid w:val="008D633E"/>
    <w:rsid w:val="008E17EE"/>
    <w:rsid w:val="008E5898"/>
    <w:rsid w:val="008F0FA0"/>
    <w:rsid w:val="008F2B88"/>
    <w:rsid w:val="008F512A"/>
    <w:rsid w:val="00906CB9"/>
    <w:rsid w:val="00907774"/>
    <w:rsid w:val="00915D51"/>
    <w:rsid w:val="00920175"/>
    <w:rsid w:val="009201FA"/>
    <w:rsid w:val="00922A7A"/>
    <w:rsid w:val="00931780"/>
    <w:rsid w:val="0093213D"/>
    <w:rsid w:val="0093473E"/>
    <w:rsid w:val="00934C7F"/>
    <w:rsid w:val="00940771"/>
    <w:rsid w:val="009431F1"/>
    <w:rsid w:val="0095163B"/>
    <w:rsid w:val="00951EC5"/>
    <w:rsid w:val="00952B17"/>
    <w:rsid w:val="009539B9"/>
    <w:rsid w:val="009560BB"/>
    <w:rsid w:val="00962B41"/>
    <w:rsid w:val="00966180"/>
    <w:rsid w:val="00987D40"/>
    <w:rsid w:val="0099028B"/>
    <w:rsid w:val="00993CE5"/>
    <w:rsid w:val="00994A5F"/>
    <w:rsid w:val="009A2173"/>
    <w:rsid w:val="009A66A6"/>
    <w:rsid w:val="009B2BC0"/>
    <w:rsid w:val="009B4622"/>
    <w:rsid w:val="009D5017"/>
    <w:rsid w:val="009E0F6F"/>
    <w:rsid w:val="009E685B"/>
    <w:rsid w:val="009F01D4"/>
    <w:rsid w:val="009F18F1"/>
    <w:rsid w:val="009F1B1C"/>
    <w:rsid w:val="009F3A29"/>
    <w:rsid w:val="009F66D8"/>
    <w:rsid w:val="00A019E5"/>
    <w:rsid w:val="00A133BE"/>
    <w:rsid w:val="00A16502"/>
    <w:rsid w:val="00A16818"/>
    <w:rsid w:val="00A241F2"/>
    <w:rsid w:val="00A27976"/>
    <w:rsid w:val="00A27DC5"/>
    <w:rsid w:val="00A352B7"/>
    <w:rsid w:val="00A35A1D"/>
    <w:rsid w:val="00A36A79"/>
    <w:rsid w:val="00A4279D"/>
    <w:rsid w:val="00A44B7B"/>
    <w:rsid w:val="00A53FFE"/>
    <w:rsid w:val="00A55374"/>
    <w:rsid w:val="00A57354"/>
    <w:rsid w:val="00A8128C"/>
    <w:rsid w:val="00A81D07"/>
    <w:rsid w:val="00AA710B"/>
    <w:rsid w:val="00AB2413"/>
    <w:rsid w:val="00AB6006"/>
    <w:rsid w:val="00AC054F"/>
    <w:rsid w:val="00AC23FE"/>
    <w:rsid w:val="00AC3D77"/>
    <w:rsid w:val="00AF17A2"/>
    <w:rsid w:val="00AF5C34"/>
    <w:rsid w:val="00AF6886"/>
    <w:rsid w:val="00B002AA"/>
    <w:rsid w:val="00B05125"/>
    <w:rsid w:val="00B117B2"/>
    <w:rsid w:val="00B15C13"/>
    <w:rsid w:val="00B22E7B"/>
    <w:rsid w:val="00B239A2"/>
    <w:rsid w:val="00B25664"/>
    <w:rsid w:val="00B36682"/>
    <w:rsid w:val="00B432BE"/>
    <w:rsid w:val="00B438AF"/>
    <w:rsid w:val="00B4692D"/>
    <w:rsid w:val="00B52BD2"/>
    <w:rsid w:val="00B614B5"/>
    <w:rsid w:val="00B630E4"/>
    <w:rsid w:val="00B714D9"/>
    <w:rsid w:val="00B76E1A"/>
    <w:rsid w:val="00B81340"/>
    <w:rsid w:val="00B83691"/>
    <w:rsid w:val="00B838E4"/>
    <w:rsid w:val="00B8757C"/>
    <w:rsid w:val="00B91C77"/>
    <w:rsid w:val="00B93A25"/>
    <w:rsid w:val="00B95D48"/>
    <w:rsid w:val="00BA05FB"/>
    <w:rsid w:val="00BA45E6"/>
    <w:rsid w:val="00BB0E19"/>
    <w:rsid w:val="00BC0194"/>
    <w:rsid w:val="00BC0DF0"/>
    <w:rsid w:val="00BC7352"/>
    <w:rsid w:val="00BD42AA"/>
    <w:rsid w:val="00BD4F65"/>
    <w:rsid w:val="00BE1528"/>
    <w:rsid w:val="00BE222C"/>
    <w:rsid w:val="00BE4CB0"/>
    <w:rsid w:val="00BE5F4C"/>
    <w:rsid w:val="00BE7C96"/>
    <w:rsid w:val="00C03BAA"/>
    <w:rsid w:val="00C110CF"/>
    <w:rsid w:val="00C12E95"/>
    <w:rsid w:val="00C136E2"/>
    <w:rsid w:val="00C13F2C"/>
    <w:rsid w:val="00C14E7A"/>
    <w:rsid w:val="00C15B00"/>
    <w:rsid w:val="00C21C90"/>
    <w:rsid w:val="00C22806"/>
    <w:rsid w:val="00C22A0A"/>
    <w:rsid w:val="00C40FB0"/>
    <w:rsid w:val="00C47760"/>
    <w:rsid w:val="00C47BFF"/>
    <w:rsid w:val="00C56898"/>
    <w:rsid w:val="00C574C5"/>
    <w:rsid w:val="00C60CC8"/>
    <w:rsid w:val="00C70897"/>
    <w:rsid w:val="00C86B7C"/>
    <w:rsid w:val="00CA6F65"/>
    <w:rsid w:val="00CB5684"/>
    <w:rsid w:val="00CB746D"/>
    <w:rsid w:val="00CD661E"/>
    <w:rsid w:val="00D0308A"/>
    <w:rsid w:val="00D03E9E"/>
    <w:rsid w:val="00D11DE5"/>
    <w:rsid w:val="00D132BC"/>
    <w:rsid w:val="00D177A5"/>
    <w:rsid w:val="00D23F73"/>
    <w:rsid w:val="00D361DE"/>
    <w:rsid w:val="00D40CCD"/>
    <w:rsid w:val="00D43E48"/>
    <w:rsid w:val="00D70874"/>
    <w:rsid w:val="00D7413E"/>
    <w:rsid w:val="00D75931"/>
    <w:rsid w:val="00D76990"/>
    <w:rsid w:val="00D914EC"/>
    <w:rsid w:val="00D92F96"/>
    <w:rsid w:val="00D96742"/>
    <w:rsid w:val="00D976F6"/>
    <w:rsid w:val="00DA49D9"/>
    <w:rsid w:val="00DB01BF"/>
    <w:rsid w:val="00DC7878"/>
    <w:rsid w:val="00DD06A9"/>
    <w:rsid w:val="00DD47C5"/>
    <w:rsid w:val="00DE482D"/>
    <w:rsid w:val="00DF00CF"/>
    <w:rsid w:val="00E03676"/>
    <w:rsid w:val="00E223BF"/>
    <w:rsid w:val="00E26FA7"/>
    <w:rsid w:val="00E30304"/>
    <w:rsid w:val="00E359F2"/>
    <w:rsid w:val="00E421F5"/>
    <w:rsid w:val="00E42212"/>
    <w:rsid w:val="00E43117"/>
    <w:rsid w:val="00E464C9"/>
    <w:rsid w:val="00E61E64"/>
    <w:rsid w:val="00E62B01"/>
    <w:rsid w:val="00E63871"/>
    <w:rsid w:val="00E73E21"/>
    <w:rsid w:val="00E92CB4"/>
    <w:rsid w:val="00E93099"/>
    <w:rsid w:val="00E93673"/>
    <w:rsid w:val="00E9522D"/>
    <w:rsid w:val="00E97DEA"/>
    <w:rsid w:val="00EA0D27"/>
    <w:rsid w:val="00EA302C"/>
    <w:rsid w:val="00EA684B"/>
    <w:rsid w:val="00EA7F0C"/>
    <w:rsid w:val="00EB38AC"/>
    <w:rsid w:val="00EC1268"/>
    <w:rsid w:val="00EC1705"/>
    <w:rsid w:val="00EC51BD"/>
    <w:rsid w:val="00EC5A4D"/>
    <w:rsid w:val="00ED6D4D"/>
    <w:rsid w:val="00EE33FF"/>
    <w:rsid w:val="00EF3B40"/>
    <w:rsid w:val="00EF4C6F"/>
    <w:rsid w:val="00EF4D04"/>
    <w:rsid w:val="00EF5F4A"/>
    <w:rsid w:val="00F011D5"/>
    <w:rsid w:val="00F12013"/>
    <w:rsid w:val="00F164A1"/>
    <w:rsid w:val="00F17324"/>
    <w:rsid w:val="00F25867"/>
    <w:rsid w:val="00F3435E"/>
    <w:rsid w:val="00F35BBC"/>
    <w:rsid w:val="00F40A6A"/>
    <w:rsid w:val="00F41D2B"/>
    <w:rsid w:val="00F42A59"/>
    <w:rsid w:val="00F479FB"/>
    <w:rsid w:val="00F57311"/>
    <w:rsid w:val="00F66A5A"/>
    <w:rsid w:val="00F730C5"/>
    <w:rsid w:val="00F7555D"/>
    <w:rsid w:val="00F75618"/>
    <w:rsid w:val="00F81FCF"/>
    <w:rsid w:val="00F857B7"/>
    <w:rsid w:val="00F86363"/>
    <w:rsid w:val="00F86E9F"/>
    <w:rsid w:val="00FA070E"/>
    <w:rsid w:val="00FA1C68"/>
    <w:rsid w:val="00FA2E59"/>
    <w:rsid w:val="00FA4514"/>
    <w:rsid w:val="00FA5144"/>
    <w:rsid w:val="00FC386D"/>
    <w:rsid w:val="00FD5E9E"/>
    <w:rsid w:val="00FD5F38"/>
    <w:rsid w:val="00FD61D4"/>
    <w:rsid w:val="00FE3400"/>
    <w:rsid w:val="00FE4564"/>
    <w:rsid w:val="00FF23AB"/>
    <w:rsid w:val="00FF403B"/>
    <w:rsid w:val="00FF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F2E7CF7"/>
  <w15:docId w15:val="{DC09D825-AE9D-45EA-A2AD-A7FC5647D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6DC"/>
    <w:pPr>
      <w:spacing w:after="200" w:line="288" w:lineRule="auto"/>
    </w:pPr>
    <w:rPr>
      <w:iCs/>
      <w:sz w:val="24"/>
      <w:lang w:eastAsia="en-US"/>
    </w:rPr>
  </w:style>
  <w:style w:type="paragraph" w:styleId="Titre1">
    <w:name w:val="heading 1"/>
    <w:basedOn w:val="Normal"/>
    <w:next w:val="Normal"/>
    <w:link w:val="Titre1Car"/>
    <w:uiPriority w:val="99"/>
    <w:qFormat/>
    <w:rsid w:val="002A76DC"/>
    <w:pPr>
      <w:numPr>
        <w:numId w:val="1"/>
      </w:numPr>
      <w:pBdr>
        <w:top w:val="single" w:sz="8" w:space="0" w:color="B2B2B2"/>
        <w:left w:val="single" w:sz="48" w:space="0" w:color="B2B2B2"/>
        <w:bottom w:val="single" w:sz="8" w:space="0" w:color="B2B2B2"/>
        <w:right w:val="single" w:sz="8" w:space="0" w:color="B2B2B2"/>
      </w:pBdr>
      <w:shd w:val="clear" w:color="auto" w:fill="EFEFEF"/>
      <w:spacing w:before="480" w:after="100" w:line="269" w:lineRule="auto"/>
      <w:contextualSpacing/>
      <w:outlineLvl w:val="0"/>
    </w:pPr>
    <w:rPr>
      <w:b/>
      <w:bCs/>
      <w:color w:val="000000"/>
      <w:sz w:val="28"/>
      <w:szCs w:val="22"/>
    </w:rPr>
  </w:style>
  <w:style w:type="paragraph" w:styleId="Titre2">
    <w:name w:val="heading 2"/>
    <w:basedOn w:val="Normal"/>
    <w:next w:val="Normal"/>
    <w:link w:val="Titre2Car"/>
    <w:uiPriority w:val="99"/>
    <w:qFormat/>
    <w:rsid w:val="002A76DC"/>
    <w:pPr>
      <w:numPr>
        <w:ilvl w:val="1"/>
        <w:numId w:val="1"/>
      </w:numPr>
      <w:pBdr>
        <w:top w:val="single" w:sz="4" w:space="0" w:color="B2B2B2"/>
        <w:left w:val="single" w:sz="48" w:space="2" w:color="B2B2B2"/>
        <w:bottom w:val="single" w:sz="4" w:space="0" w:color="B2B2B2"/>
        <w:right w:val="single" w:sz="4" w:space="4" w:color="B2B2B2"/>
      </w:pBdr>
      <w:spacing w:before="200" w:after="100" w:line="269" w:lineRule="auto"/>
      <w:contextualSpacing/>
      <w:outlineLvl w:val="1"/>
    </w:pPr>
    <w:rPr>
      <w:b/>
      <w:bCs/>
      <w:color w:val="000000"/>
      <w:szCs w:val="22"/>
    </w:rPr>
  </w:style>
  <w:style w:type="paragraph" w:styleId="Titre3">
    <w:name w:val="heading 3"/>
    <w:basedOn w:val="Normal"/>
    <w:next w:val="Normal"/>
    <w:link w:val="Titre3Car"/>
    <w:uiPriority w:val="99"/>
    <w:qFormat/>
    <w:rsid w:val="002A76DC"/>
    <w:pPr>
      <w:numPr>
        <w:ilvl w:val="2"/>
        <w:numId w:val="1"/>
      </w:numPr>
      <w:pBdr>
        <w:left w:val="single" w:sz="48" w:space="2" w:color="B2B2B2"/>
        <w:bottom w:val="single" w:sz="4" w:space="0" w:color="B2B2B2"/>
      </w:pBdr>
      <w:spacing w:before="200" w:after="100" w:line="240" w:lineRule="auto"/>
      <w:contextualSpacing/>
      <w:outlineLvl w:val="2"/>
    </w:pPr>
    <w:rPr>
      <w:bCs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9"/>
    <w:qFormat/>
    <w:rsid w:val="002A76DC"/>
    <w:pPr>
      <w:numPr>
        <w:ilvl w:val="3"/>
        <w:numId w:val="1"/>
      </w:numPr>
      <w:pBdr>
        <w:left w:val="single" w:sz="4" w:space="2" w:color="B2B2B2"/>
        <w:bottom w:val="single" w:sz="4" w:space="2" w:color="B2B2B2"/>
      </w:pBdr>
      <w:spacing w:before="200" w:after="100" w:line="240" w:lineRule="auto"/>
      <w:contextualSpacing/>
      <w:outlineLvl w:val="3"/>
    </w:pPr>
    <w:rPr>
      <w:rFonts w:ascii="Cambria" w:hAnsi="Cambria"/>
      <w:b/>
      <w:bCs/>
      <w:i/>
      <w:color w:val="858585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9"/>
    <w:qFormat/>
    <w:rsid w:val="002A76DC"/>
    <w:pPr>
      <w:numPr>
        <w:ilvl w:val="4"/>
        <w:numId w:val="1"/>
      </w:numPr>
      <w:pBdr>
        <w:left w:val="dotted" w:sz="4" w:space="2" w:color="B2B2B2"/>
        <w:bottom w:val="dotted" w:sz="4" w:space="2" w:color="B2B2B2"/>
      </w:pBdr>
      <w:spacing w:before="200" w:after="100" w:line="240" w:lineRule="auto"/>
      <w:contextualSpacing/>
      <w:outlineLvl w:val="4"/>
    </w:pPr>
    <w:rPr>
      <w:rFonts w:ascii="Cambria" w:hAnsi="Cambria"/>
      <w:b/>
      <w:bCs/>
      <w:i/>
      <w:color w:val="858585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9"/>
    <w:qFormat/>
    <w:rsid w:val="002A76DC"/>
    <w:pPr>
      <w:numPr>
        <w:ilvl w:val="5"/>
        <w:numId w:val="1"/>
      </w:numPr>
      <w:pBdr>
        <w:bottom w:val="single" w:sz="4" w:space="2" w:color="E0E0E0"/>
      </w:pBdr>
      <w:spacing w:before="200" w:after="100" w:line="240" w:lineRule="auto"/>
      <w:contextualSpacing/>
      <w:outlineLvl w:val="5"/>
    </w:pPr>
    <w:rPr>
      <w:rFonts w:ascii="Cambria" w:hAnsi="Cambria"/>
      <w:i/>
      <w:color w:val="858585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9"/>
    <w:qFormat/>
    <w:rsid w:val="002A76DC"/>
    <w:pPr>
      <w:numPr>
        <w:ilvl w:val="6"/>
        <w:numId w:val="1"/>
      </w:numPr>
      <w:pBdr>
        <w:bottom w:val="dotted" w:sz="4" w:space="2" w:color="D0D0D0"/>
      </w:pBdr>
      <w:spacing w:before="200" w:after="100" w:line="240" w:lineRule="auto"/>
      <w:contextualSpacing/>
      <w:outlineLvl w:val="6"/>
    </w:pPr>
    <w:rPr>
      <w:rFonts w:ascii="Cambria" w:hAnsi="Cambria"/>
      <w:i/>
      <w:color w:val="858585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9"/>
    <w:qFormat/>
    <w:rsid w:val="002A76DC"/>
    <w:pPr>
      <w:numPr>
        <w:ilvl w:val="7"/>
        <w:numId w:val="1"/>
      </w:numPr>
      <w:spacing w:before="200" w:after="100" w:line="240" w:lineRule="auto"/>
      <w:contextualSpacing/>
      <w:outlineLvl w:val="7"/>
    </w:pPr>
    <w:rPr>
      <w:rFonts w:ascii="Cambria" w:hAnsi="Cambria"/>
      <w:i/>
      <w:color w:val="B2B2B2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9"/>
    <w:qFormat/>
    <w:rsid w:val="002A76DC"/>
    <w:pPr>
      <w:numPr>
        <w:ilvl w:val="8"/>
        <w:numId w:val="1"/>
      </w:numPr>
      <w:spacing w:before="200" w:after="100" w:line="240" w:lineRule="auto"/>
      <w:contextualSpacing/>
      <w:outlineLvl w:val="8"/>
    </w:pPr>
    <w:rPr>
      <w:rFonts w:ascii="Cambria" w:hAnsi="Cambria"/>
      <w:i/>
      <w:color w:val="B2B2B2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9"/>
    <w:locked/>
    <w:rsid w:val="002A76DC"/>
    <w:rPr>
      <w:b/>
      <w:bCs/>
      <w:iCs/>
      <w:color w:val="000000"/>
      <w:sz w:val="28"/>
      <w:shd w:val="clear" w:color="auto" w:fill="EFEFEF"/>
      <w:lang w:val="fr-CA" w:eastAsia="en-US"/>
    </w:rPr>
  </w:style>
  <w:style w:type="character" w:customStyle="1" w:styleId="Titre2Car">
    <w:name w:val="Titre 2 Car"/>
    <w:link w:val="Titre2"/>
    <w:uiPriority w:val="99"/>
    <w:locked/>
    <w:rsid w:val="002A76DC"/>
    <w:rPr>
      <w:b/>
      <w:bCs/>
      <w:iCs/>
      <w:color w:val="000000"/>
      <w:sz w:val="24"/>
      <w:lang w:val="fr-CA" w:eastAsia="en-US"/>
    </w:rPr>
  </w:style>
  <w:style w:type="character" w:customStyle="1" w:styleId="Titre3Car">
    <w:name w:val="Titre 3 Car"/>
    <w:link w:val="Titre3"/>
    <w:uiPriority w:val="99"/>
    <w:locked/>
    <w:rsid w:val="002A76DC"/>
    <w:rPr>
      <w:bCs/>
      <w:iCs/>
      <w:lang w:val="fr-CA" w:eastAsia="en-US"/>
    </w:rPr>
  </w:style>
  <w:style w:type="character" w:customStyle="1" w:styleId="Titre4Car">
    <w:name w:val="Titre 4 Car"/>
    <w:link w:val="Titre4"/>
    <w:uiPriority w:val="99"/>
    <w:locked/>
    <w:rsid w:val="002A76DC"/>
    <w:rPr>
      <w:rFonts w:ascii="Cambria" w:hAnsi="Cambria"/>
      <w:b/>
      <w:bCs/>
      <w:i/>
      <w:iCs/>
      <w:color w:val="858585"/>
      <w:lang w:val="fr-CA" w:eastAsia="en-US"/>
    </w:rPr>
  </w:style>
  <w:style w:type="character" w:customStyle="1" w:styleId="Titre5Car">
    <w:name w:val="Titre 5 Car"/>
    <w:link w:val="Titre5"/>
    <w:uiPriority w:val="99"/>
    <w:locked/>
    <w:rsid w:val="002A76DC"/>
    <w:rPr>
      <w:rFonts w:ascii="Cambria" w:hAnsi="Cambria"/>
      <w:b/>
      <w:bCs/>
      <w:i/>
      <w:iCs/>
      <w:color w:val="858585"/>
      <w:lang w:val="fr-CA" w:eastAsia="en-US"/>
    </w:rPr>
  </w:style>
  <w:style w:type="character" w:customStyle="1" w:styleId="Titre6Car">
    <w:name w:val="Titre 6 Car"/>
    <w:link w:val="Titre6"/>
    <w:uiPriority w:val="99"/>
    <w:locked/>
    <w:rsid w:val="002A76DC"/>
    <w:rPr>
      <w:rFonts w:ascii="Cambria" w:hAnsi="Cambria"/>
      <w:i/>
      <w:iCs/>
      <w:color w:val="858585"/>
      <w:lang w:val="fr-CA" w:eastAsia="en-US"/>
    </w:rPr>
  </w:style>
  <w:style w:type="character" w:customStyle="1" w:styleId="Titre7Car">
    <w:name w:val="Titre 7 Car"/>
    <w:link w:val="Titre7"/>
    <w:uiPriority w:val="99"/>
    <w:locked/>
    <w:rsid w:val="002A76DC"/>
    <w:rPr>
      <w:rFonts w:ascii="Cambria" w:hAnsi="Cambria"/>
      <w:i/>
      <w:iCs/>
      <w:color w:val="858585"/>
      <w:lang w:val="fr-CA" w:eastAsia="en-US"/>
    </w:rPr>
  </w:style>
  <w:style w:type="character" w:customStyle="1" w:styleId="Titre8Car">
    <w:name w:val="Titre 8 Car"/>
    <w:link w:val="Titre8"/>
    <w:uiPriority w:val="99"/>
    <w:locked/>
    <w:rsid w:val="002A76DC"/>
    <w:rPr>
      <w:rFonts w:ascii="Cambria" w:hAnsi="Cambria"/>
      <w:i/>
      <w:iCs/>
      <w:color w:val="B2B2B2"/>
      <w:lang w:val="fr-CA" w:eastAsia="en-US"/>
    </w:rPr>
  </w:style>
  <w:style w:type="character" w:customStyle="1" w:styleId="Titre9Car">
    <w:name w:val="Titre 9 Car"/>
    <w:link w:val="Titre9"/>
    <w:uiPriority w:val="99"/>
    <w:locked/>
    <w:rsid w:val="002A76DC"/>
    <w:rPr>
      <w:rFonts w:ascii="Cambria" w:hAnsi="Cambria"/>
      <w:i/>
      <w:iCs/>
      <w:color w:val="B2B2B2"/>
      <w:sz w:val="20"/>
      <w:szCs w:val="20"/>
      <w:lang w:val="fr-CA" w:eastAsia="en-US"/>
    </w:rPr>
  </w:style>
  <w:style w:type="paragraph" w:styleId="En-tte">
    <w:name w:val="header"/>
    <w:basedOn w:val="Normal"/>
    <w:link w:val="En-tteCar"/>
    <w:uiPriority w:val="99"/>
    <w:semiHidden/>
    <w:rsid w:val="002A76D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link w:val="En-tte"/>
    <w:uiPriority w:val="99"/>
    <w:semiHidden/>
    <w:locked/>
    <w:rsid w:val="002A76DC"/>
    <w:rPr>
      <w:rFonts w:cs="Times New Roman"/>
    </w:rPr>
  </w:style>
  <w:style w:type="paragraph" w:styleId="Pieddepage">
    <w:name w:val="footer"/>
    <w:basedOn w:val="Normal"/>
    <w:link w:val="PieddepageCar"/>
    <w:uiPriority w:val="99"/>
    <w:rsid w:val="002A76D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link w:val="Pieddepage"/>
    <w:uiPriority w:val="99"/>
    <w:locked/>
    <w:rsid w:val="002A76DC"/>
    <w:rPr>
      <w:rFonts w:cs="Times New Roman"/>
    </w:rPr>
  </w:style>
  <w:style w:type="paragraph" w:styleId="Lgende">
    <w:name w:val="caption"/>
    <w:basedOn w:val="Normal"/>
    <w:next w:val="Normal"/>
    <w:uiPriority w:val="99"/>
    <w:qFormat/>
    <w:rsid w:val="002A76DC"/>
    <w:rPr>
      <w:b/>
      <w:bCs/>
      <w:color w:val="858585"/>
      <w:sz w:val="18"/>
      <w:szCs w:val="18"/>
    </w:rPr>
  </w:style>
  <w:style w:type="paragraph" w:styleId="Titre">
    <w:name w:val="Title"/>
    <w:basedOn w:val="Normal"/>
    <w:next w:val="Normal"/>
    <w:link w:val="TitreCar"/>
    <w:uiPriority w:val="99"/>
    <w:qFormat/>
    <w:rsid w:val="002A76DC"/>
    <w:pPr>
      <w:pBdr>
        <w:top w:val="single" w:sz="48" w:space="0" w:color="B2B2B2"/>
        <w:bottom w:val="single" w:sz="48" w:space="0" w:color="B2B2B2"/>
      </w:pBdr>
      <w:shd w:val="clear" w:color="auto" w:fill="B2B2B2"/>
      <w:spacing w:after="0" w:line="240" w:lineRule="auto"/>
      <w:jc w:val="center"/>
    </w:pPr>
    <w:rPr>
      <w:rFonts w:ascii="Cambria" w:hAnsi="Cambria"/>
      <w:i/>
      <w:color w:val="FFFFFF"/>
      <w:spacing w:val="10"/>
      <w:sz w:val="48"/>
      <w:szCs w:val="48"/>
      <w:lang w:val="en-US"/>
    </w:rPr>
  </w:style>
  <w:style w:type="character" w:customStyle="1" w:styleId="TitreCar">
    <w:name w:val="Titre Car"/>
    <w:link w:val="Titre"/>
    <w:uiPriority w:val="99"/>
    <w:locked/>
    <w:rsid w:val="002A76DC"/>
    <w:rPr>
      <w:rFonts w:ascii="Cambria" w:hAnsi="Cambria" w:cs="Times New Roman"/>
      <w:i/>
      <w:iCs/>
      <w:color w:val="FFFFFF"/>
      <w:spacing w:val="10"/>
      <w:sz w:val="48"/>
      <w:szCs w:val="48"/>
      <w:shd w:val="clear" w:color="auto" w:fill="B2B2B2"/>
    </w:rPr>
  </w:style>
  <w:style w:type="paragraph" w:styleId="Sous-titre">
    <w:name w:val="Subtitle"/>
    <w:basedOn w:val="Normal"/>
    <w:next w:val="Normal"/>
    <w:link w:val="Sous-titreCar"/>
    <w:qFormat/>
    <w:rsid w:val="002A76DC"/>
    <w:pPr>
      <w:pBdr>
        <w:bottom w:val="dotted" w:sz="8" w:space="10" w:color="B2B2B2"/>
      </w:pBdr>
      <w:spacing w:before="200" w:after="900" w:line="240" w:lineRule="auto"/>
      <w:jc w:val="center"/>
    </w:pPr>
    <w:rPr>
      <w:rFonts w:ascii="Cambria" w:hAnsi="Cambria"/>
      <w:i/>
      <w:color w:val="585858"/>
      <w:szCs w:val="24"/>
      <w:lang w:val="en-US"/>
    </w:rPr>
  </w:style>
  <w:style w:type="character" w:customStyle="1" w:styleId="Sous-titreCar">
    <w:name w:val="Sous-titre Car"/>
    <w:link w:val="Sous-titre"/>
    <w:locked/>
    <w:rsid w:val="002A76DC"/>
    <w:rPr>
      <w:rFonts w:ascii="Cambria" w:hAnsi="Cambria" w:cs="Times New Roman"/>
      <w:i/>
      <w:iCs/>
      <w:color w:val="585858"/>
      <w:sz w:val="24"/>
      <w:szCs w:val="24"/>
    </w:rPr>
  </w:style>
  <w:style w:type="character" w:styleId="lev">
    <w:name w:val="Strong"/>
    <w:uiPriority w:val="99"/>
    <w:qFormat/>
    <w:rsid w:val="002A76DC"/>
    <w:rPr>
      <w:rFonts w:cs="Times New Roman"/>
      <w:b/>
      <w:spacing w:val="0"/>
    </w:rPr>
  </w:style>
  <w:style w:type="character" w:styleId="Accentuation">
    <w:name w:val="Emphasis"/>
    <w:uiPriority w:val="99"/>
    <w:qFormat/>
    <w:rsid w:val="002A76DC"/>
    <w:rPr>
      <w:rFonts w:ascii="Calibri" w:hAnsi="Calibri" w:cs="Times New Roman"/>
      <w:b/>
      <w:color w:val="auto"/>
      <w:bdr w:val="single" w:sz="18" w:space="0" w:color="B2B2B2"/>
      <w:shd w:val="clear" w:color="auto" w:fill="B2B2B2"/>
    </w:rPr>
  </w:style>
  <w:style w:type="paragraph" w:styleId="Sansinterligne">
    <w:name w:val="No Spacing"/>
    <w:basedOn w:val="Normal"/>
    <w:uiPriority w:val="99"/>
    <w:qFormat/>
    <w:rsid w:val="002A76DC"/>
    <w:pPr>
      <w:spacing w:after="0" w:line="240" w:lineRule="auto"/>
    </w:pPr>
  </w:style>
  <w:style w:type="paragraph" w:styleId="Paragraphedeliste">
    <w:name w:val="List Paragraph"/>
    <w:basedOn w:val="Normal"/>
    <w:link w:val="ParagraphedelisteCar"/>
    <w:uiPriority w:val="34"/>
    <w:qFormat/>
    <w:rsid w:val="002A76DC"/>
    <w:pPr>
      <w:ind w:left="720"/>
      <w:contextualSpacing/>
    </w:pPr>
    <w:rPr>
      <w:lang w:val="en-US"/>
    </w:rPr>
  </w:style>
  <w:style w:type="character" w:customStyle="1" w:styleId="ParagraphedelisteCar">
    <w:name w:val="Paragraphe de liste Car"/>
    <w:link w:val="Paragraphedeliste"/>
    <w:uiPriority w:val="99"/>
    <w:locked/>
    <w:rsid w:val="002A76DC"/>
    <w:rPr>
      <w:rFonts w:cs="Times New Roman"/>
      <w:iCs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99"/>
    <w:qFormat/>
    <w:rsid w:val="002A76DC"/>
    <w:rPr>
      <w:i/>
      <w:iCs w:val="0"/>
      <w:sz w:val="20"/>
      <w:lang w:val="en-US"/>
    </w:rPr>
  </w:style>
  <w:style w:type="character" w:customStyle="1" w:styleId="CitationCar">
    <w:name w:val="Citation Car"/>
    <w:link w:val="Citation"/>
    <w:uiPriority w:val="99"/>
    <w:locked/>
    <w:rsid w:val="002A76DC"/>
    <w:rPr>
      <w:rFonts w:cs="Times New Roman"/>
      <w:i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99"/>
    <w:qFormat/>
    <w:rsid w:val="002A76DC"/>
    <w:pPr>
      <w:pBdr>
        <w:top w:val="dotted" w:sz="8" w:space="10" w:color="B2B2B2"/>
        <w:bottom w:val="dotted" w:sz="8" w:space="10" w:color="B2B2B2"/>
      </w:pBdr>
      <w:spacing w:line="300" w:lineRule="auto"/>
      <w:ind w:left="2160" w:right="2160"/>
      <w:jc w:val="center"/>
    </w:pPr>
    <w:rPr>
      <w:rFonts w:ascii="Cambria" w:hAnsi="Cambria"/>
      <w:b/>
      <w:bCs/>
      <w:i/>
      <w:color w:val="B2B2B2"/>
      <w:sz w:val="20"/>
      <w:lang w:val="en-US"/>
    </w:rPr>
  </w:style>
  <w:style w:type="character" w:customStyle="1" w:styleId="CitationintenseCar">
    <w:name w:val="Citation intense Car"/>
    <w:link w:val="Citationintense"/>
    <w:uiPriority w:val="99"/>
    <w:locked/>
    <w:rsid w:val="002A76DC"/>
    <w:rPr>
      <w:rFonts w:ascii="Cambria" w:hAnsi="Cambria" w:cs="Times New Roman"/>
      <w:b/>
      <w:bCs/>
      <w:i/>
      <w:iCs/>
      <w:color w:val="B2B2B2"/>
      <w:sz w:val="20"/>
      <w:szCs w:val="20"/>
    </w:rPr>
  </w:style>
  <w:style w:type="character" w:styleId="Accentuationlgre">
    <w:name w:val="Subtle Emphasis"/>
    <w:uiPriority w:val="99"/>
    <w:qFormat/>
    <w:rsid w:val="002A76DC"/>
    <w:rPr>
      <w:rFonts w:ascii="Cambria" w:hAnsi="Cambria"/>
      <w:i/>
      <w:color w:val="B2B2B2"/>
    </w:rPr>
  </w:style>
  <w:style w:type="character" w:styleId="Accentuationintense">
    <w:name w:val="Intense Emphasis"/>
    <w:uiPriority w:val="99"/>
    <w:qFormat/>
    <w:rsid w:val="002A76DC"/>
    <w:rPr>
      <w:rFonts w:ascii="Calibri" w:hAnsi="Calibri"/>
      <w:b/>
      <w:color w:val="FFFFFF"/>
      <w:bdr w:val="single" w:sz="18" w:space="0" w:color="808080"/>
      <w:shd w:val="clear" w:color="auto" w:fill="808080"/>
      <w:vertAlign w:val="baseline"/>
    </w:rPr>
  </w:style>
  <w:style w:type="character" w:styleId="Rfrencelgre">
    <w:name w:val="Subtle Reference"/>
    <w:uiPriority w:val="99"/>
    <w:qFormat/>
    <w:rsid w:val="002A76DC"/>
    <w:rPr>
      <w:i/>
      <w:smallCaps/>
      <w:color w:val="B2B2B2"/>
      <w:u w:color="B2B2B2"/>
    </w:rPr>
  </w:style>
  <w:style w:type="character" w:styleId="Rfrenceintense">
    <w:name w:val="Intense Reference"/>
    <w:uiPriority w:val="99"/>
    <w:qFormat/>
    <w:rsid w:val="002A76DC"/>
    <w:rPr>
      <w:b/>
      <w:i/>
      <w:smallCaps/>
      <w:color w:val="B2B2B2"/>
      <w:u w:color="B2B2B2"/>
    </w:rPr>
  </w:style>
  <w:style w:type="character" w:styleId="Titredulivre">
    <w:name w:val="Book Title"/>
    <w:uiPriority w:val="99"/>
    <w:qFormat/>
    <w:rsid w:val="002A76DC"/>
    <w:rPr>
      <w:rFonts w:ascii="Cambria" w:hAnsi="Cambria"/>
      <w:b/>
      <w:i/>
      <w:smallCaps/>
      <w:color w:val="858585"/>
      <w:u w:val="single"/>
    </w:rPr>
  </w:style>
  <w:style w:type="paragraph" w:styleId="En-ttedetabledesmatires">
    <w:name w:val="TOC Heading"/>
    <w:basedOn w:val="Titre1"/>
    <w:next w:val="Normal"/>
    <w:uiPriority w:val="99"/>
    <w:qFormat/>
    <w:rsid w:val="002A76DC"/>
    <w:pPr>
      <w:numPr>
        <w:numId w:val="0"/>
      </w:numPr>
      <w:outlineLvl w:val="9"/>
    </w:pPr>
  </w:style>
  <w:style w:type="paragraph" w:customStyle="1" w:styleId="Question">
    <w:name w:val="Question"/>
    <w:basedOn w:val="Paragraphedeliste"/>
    <w:link w:val="QuestionCar"/>
    <w:uiPriority w:val="99"/>
    <w:rsid w:val="002A76DC"/>
    <w:pPr>
      <w:numPr>
        <w:numId w:val="2"/>
      </w:numPr>
      <w:spacing w:after="0"/>
      <w:contextualSpacing w:val="0"/>
    </w:pPr>
    <w:rPr>
      <w:lang w:val="fr-CA"/>
    </w:rPr>
  </w:style>
  <w:style w:type="character" w:customStyle="1" w:styleId="QuestionCar">
    <w:name w:val="Question Car"/>
    <w:link w:val="Question"/>
    <w:uiPriority w:val="99"/>
    <w:locked/>
    <w:rsid w:val="002A76DC"/>
    <w:rPr>
      <w:rFonts w:cs="Times New Roman"/>
      <w:iCs/>
      <w:sz w:val="24"/>
      <w:szCs w:val="20"/>
      <w:lang w:val="fr-CA" w:eastAsia="en-US"/>
    </w:rPr>
  </w:style>
  <w:style w:type="table" w:styleId="Grilledutableau">
    <w:name w:val="Table Grid"/>
    <w:basedOn w:val="TableauNormal"/>
    <w:uiPriority w:val="99"/>
    <w:rsid w:val="001120E9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rsid w:val="00112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locked/>
    <w:rsid w:val="001120E9"/>
    <w:rPr>
      <w:rFonts w:ascii="Tahoma" w:hAnsi="Tahoma" w:cs="Tahoma"/>
      <w:iCs/>
      <w:sz w:val="16"/>
      <w:szCs w:val="16"/>
      <w:lang w:val="fr-CA"/>
    </w:rPr>
  </w:style>
  <w:style w:type="table" w:styleId="Listeclaire-Accent2">
    <w:name w:val="Light List Accent 2"/>
    <w:basedOn w:val="TableauNormal"/>
    <w:uiPriority w:val="99"/>
    <w:rsid w:val="008F0FA0"/>
    <w:tblPr>
      <w:tblStyleRowBandSize w:val="1"/>
      <w:tblStyleColBandSize w:val="1"/>
      <w:tblBorders>
        <w:top w:val="single" w:sz="8" w:space="0" w:color="B2B2B2"/>
        <w:left w:val="single" w:sz="8" w:space="0" w:color="B2B2B2"/>
        <w:bottom w:val="single" w:sz="8" w:space="0" w:color="B2B2B2"/>
        <w:right w:val="single" w:sz="8" w:space="0" w:color="B2B2B2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B2B2B2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B2B2B2"/>
          <w:left w:val="single" w:sz="8" w:space="0" w:color="B2B2B2"/>
          <w:bottom w:val="single" w:sz="8" w:space="0" w:color="B2B2B2"/>
          <w:right w:val="single" w:sz="8" w:space="0" w:color="B2B2B2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B2B2B2"/>
          <w:left w:val="single" w:sz="8" w:space="0" w:color="B2B2B2"/>
          <w:bottom w:val="single" w:sz="8" w:space="0" w:color="B2B2B2"/>
          <w:right w:val="single" w:sz="8" w:space="0" w:color="B2B2B2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B2B2B2"/>
          <w:left w:val="single" w:sz="8" w:space="0" w:color="B2B2B2"/>
          <w:bottom w:val="single" w:sz="8" w:space="0" w:color="B2B2B2"/>
          <w:right w:val="single" w:sz="8" w:space="0" w:color="B2B2B2"/>
        </w:tcBorders>
      </w:tcPr>
    </w:tblStylePr>
  </w:style>
  <w:style w:type="table" w:styleId="Listeclaire-Accent3">
    <w:name w:val="Light List Accent 3"/>
    <w:basedOn w:val="TableauNormal"/>
    <w:uiPriority w:val="99"/>
    <w:rsid w:val="008F0FA0"/>
    <w:tblPr>
      <w:tblStyleRowBandSize w:val="1"/>
      <w:tblStyleColBandSize w:val="1"/>
      <w:tblBorders>
        <w:top w:val="single" w:sz="8" w:space="0" w:color="969696"/>
        <w:left w:val="single" w:sz="8" w:space="0" w:color="969696"/>
        <w:bottom w:val="single" w:sz="8" w:space="0" w:color="969696"/>
        <w:right w:val="single" w:sz="8" w:space="0" w:color="969696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96969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969696"/>
          <w:left w:val="single" w:sz="8" w:space="0" w:color="969696"/>
          <w:bottom w:val="single" w:sz="8" w:space="0" w:color="969696"/>
          <w:right w:val="single" w:sz="8" w:space="0" w:color="96969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969696"/>
          <w:left w:val="single" w:sz="8" w:space="0" w:color="969696"/>
          <w:bottom w:val="single" w:sz="8" w:space="0" w:color="969696"/>
          <w:right w:val="single" w:sz="8" w:space="0" w:color="969696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969696"/>
          <w:left w:val="single" w:sz="8" w:space="0" w:color="969696"/>
          <w:bottom w:val="single" w:sz="8" w:space="0" w:color="969696"/>
          <w:right w:val="single" w:sz="8" w:space="0" w:color="969696"/>
        </w:tcBorders>
      </w:tcPr>
    </w:tblStylePr>
  </w:style>
  <w:style w:type="table" w:styleId="Listeclaire-Accent5">
    <w:name w:val="Light List Accent 5"/>
    <w:basedOn w:val="TableauNormal"/>
    <w:uiPriority w:val="99"/>
    <w:rsid w:val="008F0FA0"/>
    <w:tblPr>
      <w:tblStyleRowBandSize w:val="1"/>
      <w:tblStyleColBandSize w:val="1"/>
      <w:tblBorders>
        <w:top w:val="single" w:sz="8" w:space="0" w:color="5F5F5F"/>
        <w:left w:val="single" w:sz="8" w:space="0" w:color="5F5F5F"/>
        <w:bottom w:val="single" w:sz="8" w:space="0" w:color="5F5F5F"/>
        <w:right w:val="single" w:sz="8" w:space="0" w:color="5F5F5F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5F5F5F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5F5F5F"/>
          <w:left w:val="single" w:sz="8" w:space="0" w:color="5F5F5F"/>
          <w:bottom w:val="single" w:sz="8" w:space="0" w:color="5F5F5F"/>
          <w:right w:val="single" w:sz="8" w:space="0" w:color="5F5F5F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5F5F5F"/>
          <w:left w:val="single" w:sz="8" w:space="0" w:color="5F5F5F"/>
          <w:bottom w:val="single" w:sz="8" w:space="0" w:color="5F5F5F"/>
          <w:right w:val="single" w:sz="8" w:space="0" w:color="5F5F5F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5F5F5F"/>
          <w:left w:val="single" w:sz="8" w:space="0" w:color="5F5F5F"/>
          <w:bottom w:val="single" w:sz="8" w:space="0" w:color="5F5F5F"/>
          <w:right w:val="single" w:sz="8" w:space="0" w:color="5F5F5F"/>
        </w:tcBorders>
      </w:tcPr>
    </w:tblStylePr>
  </w:style>
  <w:style w:type="table" w:styleId="Listeclaire-Accent4">
    <w:name w:val="Light List Accent 4"/>
    <w:basedOn w:val="TableauNormal"/>
    <w:uiPriority w:val="99"/>
    <w:rsid w:val="008F0FA0"/>
    <w:tblPr>
      <w:tblStyleRowBandSize w:val="1"/>
      <w:tblStyleColBandSize w:val="1"/>
      <w:tblBorders>
        <w:top w:val="single" w:sz="8" w:space="0" w:color="808080"/>
        <w:left w:val="single" w:sz="8" w:space="0" w:color="808080"/>
        <w:bottom w:val="single" w:sz="8" w:space="0" w:color="808080"/>
        <w:right w:val="single" w:sz="8" w:space="0" w:color="808080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80808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808080"/>
          <w:left w:val="single" w:sz="8" w:space="0" w:color="808080"/>
          <w:bottom w:val="single" w:sz="8" w:space="0" w:color="808080"/>
          <w:right w:val="single" w:sz="8" w:space="0" w:color="80808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</w:tcBorders>
      </w:tcPr>
    </w:tblStylePr>
  </w:style>
  <w:style w:type="table" w:customStyle="1" w:styleId="Grilleclaire1">
    <w:name w:val="Grille claire1"/>
    <w:uiPriority w:val="99"/>
    <w:rsid w:val="003F3010"/>
    <w:rPr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claire-Accent5">
    <w:name w:val="Light Grid Accent 5"/>
    <w:basedOn w:val="TableauNormal"/>
    <w:uiPriority w:val="99"/>
    <w:rsid w:val="00FA4514"/>
    <w:tblPr>
      <w:tblStyleRowBandSize w:val="1"/>
      <w:tblStyleColBandSize w:val="1"/>
      <w:tblBorders>
        <w:top w:val="single" w:sz="8" w:space="0" w:color="5F5F5F"/>
        <w:left w:val="single" w:sz="8" w:space="0" w:color="5F5F5F"/>
        <w:bottom w:val="single" w:sz="8" w:space="0" w:color="5F5F5F"/>
        <w:right w:val="single" w:sz="8" w:space="0" w:color="5F5F5F"/>
        <w:insideH w:val="single" w:sz="8" w:space="0" w:color="5F5F5F"/>
        <w:insideV w:val="single" w:sz="8" w:space="0" w:color="5F5F5F"/>
      </w:tblBorders>
    </w:tblPr>
    <w:tblStylePr w:type="fir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5F5F5F"/>
          <w:left w:val="single" w:sz="8" w:space="0" w:color="5F5F5F"/>
          <w:bottom w:val="single" w:sz="18" w:space="0" w:color="5F5F5F"/>
          <w:right w:val="single" w:sz="8" w:space="0" w:color="5F5F5F"/>
          <w:insideH w:val="nil"/>
          <w:insideV w:val="single" w:sz="8" w:space="0" w:color="5F5F5F"/>
        </w:tcBorders>
      </w:tcPr>
    </w:tblStylePr>
    <w:tblStylePr w:type="la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5F5F5F"/>
          <w:left w:val="single" w:sz="8" w:space="0" w:color="5F5F5F"/>
          <w:bottom w:val="single" w:sz="8" w:space="0" w:color="5F5F5F"/>
          <w:right w:val="single" w:sz="8" w:space="0" w:color="5F5F5F"/>
          <w:insideH w:val="nil"/>
          <w:insideV w:val="single" w:sz="8" w:space="0" w:color="5F5F5F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5F5F5F"/>
          <w:left w:val="single" w:sz="8" w:space="0" w:color="5F5F5F"/>
          <w:bottom w:val="single" w:sz="8" w:space="0" w:color="5F5F5F"/>
          <w:right w:val="single" w:sz="8" w:space="0" w:color="5F5F5F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5F5F5F"/>
          <w:left w:val="single" w:sz="8" w:space="0" w:color="5F5F5F"/>
          <w:bottom w:val="single" w:sz="8" w:space="0" w:color="5F5F5F"/>
          <w:right w:val="single" w:sz="8" w:space="0" w:color="5F5F5F"/>
        </w:tcBorders>
        <w:shd w:val="clear" w:color="auto" w:fill="D7D7D7"/>
      </w:tcPr>
    </w:tblStylePr>
    <w:tblStylePr w:type="band1Horz">
      <w:rPr>
        <w:rFonts w:cs="Times New Roman"/>
      </w:rPr>
      <w:tblPr/>
      <w:tcPr>
        <w:tcBorders>
          <w:top w:val="single" w:sz="8" w:space="0" w:color="5F5F5F"/>
          <w:left w:val="single" w:sz="8" w:space="0" w:color="5F5F5F"/>
          <w:bottom w:val="single" w:sz="8" w:space="0" w:color="5F5F5F"/>
          <w:right w:val="single" w:sz="8" w:space="0" w:color="5F5F5F"/>
          <w:insideV w:val="single" w:sz="8" w:space="0" w:color="5F5F5F"/>
        </w:tcBorders>
        <w:shd w:val="clear" w:color="auto" w:fill="D7D7D7"/>
      </w:tcPr>
    </w:tblStylePr>
    <w:tblStylePr w:type="band2Horz">
      <w:rPr>
        <w:rFonts w:cs="Times New Roman"/>
      </w:rPr>
      <w:tblPr/>
      <w:tcPr>
        <w:tcBorders>
          <w:top w:val="single" w:sz="8" w:space="0" w:color="5F5F5F"/>
          <w:left w:val="single" w:sz="8" w:space="0" w:color="5F5F5F"/>
          <w:bottom w:val="single" w:sz="8" w:space="0" w:color="5F5F5F"/>
          <w:right w:val="single" w:sz="8" w:space="0" w:color="5F5F5F"/>
          <w:insideV w:val="single" w:sz="8" w:space="0" w:color="5F5F5F"/>
        </w:tcBorders>
      </w:tcPr>
    </w:tblStylePr>
  </w:style>
  <w:style w:type="table" w:styleId="Grilleclaire-Accent6">
    <w:name w:val="Light Grid Accent 6"/>
    <w:basedOn w:val="TableauNormal"/>
    <w:uiPriority w:val="99"/>
    <w:rsid w:val="00FA4514"/>
    <w:tblPr>
      <w:tblStyleRowBandSize w:val="1"/>
      <w:tblStyleColBandSize w:val="1"/>
      <w:tblBorders>
        <w:top w:val="single" w:sz="8" w:space="0" w:color="4D4D4D"/>
        <w:left w:val="single" w:sz="8" w:space="0" w:color="4D4D4D"/>
        <w:bottom w:val="single" w:sz="8" w:space="0" w:color="4D4D4D"/>
        <w:right w:val="single" w:sz="8" w:space="0" w:color="4D4D4D"/>
        <w:insideH w:val="single" w:sz="8" w:space="0" w:color="4D4D4D"/>
        <w:insideV w:val="single" w:sz="8" w:space="0" w:color="4D4D4D"/>
      </w:tblBorders>
    </w:tblPr>
    <w:tblStylePr w:type="fir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D4D4D"/>
          <w:left w:val="single" w:sz="8" w:space="0" w:color="4D4D4D"/>
          <w:bottom w:val="single" w:sz="18" w:space="0" w:color="4D4D4D"/>
          <w:right w:val="single" w:sz="8" w:space="0" w:color="4D4D4D"/>
          <w:insideH w:val="nil"/>
          <w:insideV w:val="single" w:sz="8" w:space="0" w:color="4D4D4D"/>
        </w:tcBorders>
      </w:tcPr>
    </w:tblStylePr>
    <w:tblStylePr w:type="la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D4D4D"/>
          <w:left w:val="single" w:sz="8" w:space="0" w:color="4D4D4D"/>
          <w:bottom w:val="single" w:sz="8" w:space="0" w:color="4D4D4D"/>
          <w:right w:val="single" w:sz="8" w:space="0" w:color="4D4D4D"/>
          <w:insideH w:val="nil"/>
          <w:insideV w:val="single" w:sz="8" w:space="0" w:color="4D4D4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D4D4D"/>
          <w:left w:val="single" w:sz="8" w:space="0" w:color="4D4D4D"/>
          <w:bottom w:val="single" w:sz="8" w:space="0" w:color="4D4D4D"/>
          <w:right w:val="single" w:sz="8" w:space="0" w:color="4D4D4D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D4D4D"/>
          <w:left w:val="single" w:sz="8" w:space="0" w:color="4D4D4D"/>
          <w:bottom w:val="single" w:sz="8" w:space="0" w:color="4D4D4D"/>
          <w:right w:val="single" w:sz="8" w:space="0" w:color="4D4D4D"/>
        </w:tcBorders>
        <w:shd w:val="clear" w:color="auto" w:fill="D3D3D3"/>
      </w:tcPr>
    </w:tblStylePr>
    <w:tblStylePr w:type="band1Horz">
      <w:rPr>
        <w:rFonts w:cs="Times New Roman"/>
      </w:rPr>
      <w:tblPr/>
      <w:tcPr>
        <w:tcBorders>
          <w:top w:val="single" w:sz="8" w:space="0" w:color="4D4D4D"/>
          <w:left w:val="single" w:sz="8" w:space="0" w:color="4D4D4D"/>
          <w:bottom w:val="single" w:sz="8" w:space="0" w:color="4D4D4D"/>
          <w:right w:val="single" w:sz="8" w:space="0" w:color="4D4D4D"/>
          <w:insideV w:val="single" w:sz="8" w:space="0" w:color="4D4D4D"/>
        </w:tcBorders>
        <w:shd w:val="clear" w:color="auto" w:fill="D3D3D3"/>
      </w:tcPr>
    </w:tblStylePr>
    <w:tblStylePr w:type="band2Horz">
      <w:rPr>
        <w:rFonts w:cs="Times New Roman"/>
      </w:rPr>
      <w:tblPr/>
      <w:tcPr>
        <w:tcBorders>
          <w:top w:val="single" w:sz="8" w:space="0" w:color="4D4D4D"/>
          <w:left w:val="single" w:sz="8" w:space="0" w:color="4D4D4D"/>
          <w:bottom w:val="single" w:sz="8" w:space="0" w:color="4D4D4D"/>
          <w:right w:val="single" w:sz="8" w:space="0" w:color="4D4D4D"/>
          <w:insideV w:val="single" w:sz="8" w:space="0" w:color="4D4D4D"/>
        </w:tcBorders>
      </w:tcPr>
    </w:tblStylePr>
  </w:style>
  <w:style w:type="table" w:customStyle="1" w:styleId="Tramemoyenne11">
    <w:name w:val="Trame moyenne 11"/>
    <w:uiPriority w:val="99"/>
    <w:rsid w:val="00FA4514"/>
    <w:rPr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moyenne3-Accent4">
    <w:name w:val="Medium Grid 3 Accent 4"/>
    <w:basedOn w:val="TableauNormal"/>
    <w:uiPriority w:val="99"/>
    <w:rsid w:val="00FA451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FDF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8080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8080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8080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8080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FBF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FBF"/>
      </w:tcPr>
    </w:tblStylePr>
  </w:style>
  <w:style w:type="table" w:styleId="Grillemoyenne3-Accent6">
    <w:name w:val="Medium Grid 3 Accent 6"/>
    <w:basedOn w:val="TableauNormal"/>
    <w:uiPriority w:val="99"/>
    <w:rsid w:val="00FA451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3D3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D4D4D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D4D4D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D4D4D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D4D4D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6A6A6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6A6A6"/>
      </w:tcPr>
    </w:tblStylePr>
  </w:style>
  <w:style w:type="table" w:styleId="Grillemoyenne1-Accent3">
    <w:name w:val="Medium Grid 1 Accent 3"/>
    <w:basedOn w:val="TableauNormal"/>
    <w:uiPriority w:val="99"/>
    <w:rsid w:val="00FA4514"/>
    <w:tblPr>
      <w:tblStyleRowBandSize w:val="1"/>
      <w:tblStyleColBandSize w:val="1"/>
      <w:tblBorders>
        <w:top w:val="single" w:sz="8" w:space="0" w:color="B0B0B0"/>
        <w:left w:val="single" w:sz="8" w:space="0" w:color="B0B0B0"/>
        <w:bottom w:val="single" w:sz="8" w:space="0" w:color="B0B0B0"/>
        <w:right w:val="single" w:sz="8" w:space="0" w:color="B0B0B0"/>
        <w:insideH w:val="single" w:sz="8" w:space="0" w:color="B0B0B0"/>
        <w:insideV w:val="single" w:sz="8" w:space="0" w:color="B0B0B0"/>
      </w:tblBorders>
    </w:tblPr>
    <w:tcPr>
      <w:shd w:val="clear" w:color="auto" w:fill="E5E5E5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B0B0B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CACACA"/>
      </w:tcPr>
    </w:tblStylePr>
    <w:tblStylePr w:type="band1Horz">
      <w:rPr>
        <w:rFonts w:cs="Times New Roman"/>
      </w:rPr>
      <w:tblPr/>
      <w:tcPr>
        <w:shd w:val="clear" w:color="auto" w:fill="CACACA"/>
      </w:tcPr>
    </w:tblStylePr>
  </w:style>
  <w:style w:type="paragraph" w:customStyle="1" w:styleId="Sous-titreordinaire">
    <w:name w:val="Sous-titre ordinaire"/>
    <w:basedOn w:val="Titre2"/>
    <w:link w:val="Sous-titreordinaireCar"/>
    <w:uiPriority w:val="99"/>
    <w:rsid w:val="00FA4514"/>
    <w:pPr>
      <w:numPr>
        <w:ilvl w:val="0"/>
        <w:numId w:val="0"/>
      </w:numPr>
      <w:shd w:val="clear" w:color="auto" w:fill="EFEFEF"/>
      <w:jc w:val="both"/>
    </w:pPr>
  </w:style>
  <w:style w:type="character" w:customStyle="1" w:styleId="Sous-titreordinaireCar">
    <w:name w:val="Sous-titre ordinaire Car"/>
    <w:link w:val="Sous-titreordinaire"/>
    <w:uiPriority w:val="99"/>
    <w:locked/>
    <w:rsid w:val="00FA4514"/>
    <w:rPr>
      <w:rFonts w:ascii="Calibri" w:hAnsi="Calibri"/>
      <w:b/>
      <w:bCs/>
      <w:iCs/>
      <w:color w:val="000000"/>
      <w:sz w:val="24"/>
      <w:shd w:val="clear" w:color="auto" w:fill="EFEFEF"/>
      <w:lang w:val="fr-CA" w:eastAsia="en-US"/>
    </w:rPr>
  </w:style>
  <w:style w:type="table" w:customStyle="1" w:styleId="Grilleclaire2">
    <w:name w:val="Grille claire2"/>
    <w:basedOn w:val="TableauNormal"/>
    <w:uiPriority w:val="99"/>
    <w:rsid w:val="003F3010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Trameclaire-Accent3">
    <w:name w:val="Light Shading Accent 3"/>
    <w:basedOn w:val="TableauNormal"/>
    <w:uiPriority w:val="99"/>
    <w:rsid w:val="003F3010"/>
    <w:rPr>
      <w:color w:val="707070"/>
    </w:rPr>
    <w:tblPr>
      <w:tblStyleRowBandSize w:val="1"/>
      <w:tblStyleColBandSize w:val="1"/>
      <w:tblBorders>
        <w:top w:val="single" w:sz="8" w:space="0" w:color="969696"/>
        <w:bottom w:val="single" w:sz="8" w:space="0" w:color="969696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69696"/>
          <w:left w:val="nil"/>
          <w:bottom w:val="single" w:sz="8" w:space="0" w:color="96969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69696"/>
          <w:left w:val="nil"/>
          <w:bottom w:val="single" w:sz="8" w:space="0" w:color="969696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E5E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E5E5"/>
      </w:tcPr>
    </w:tblStylePr>
  </w:style>
  <w:style w:type="table" w:styleId="Trameclaire-Accent1">
    <w:name w:val="Light Shading Accent 1"/>
    <w:basedOn w:val="TableauNormal"/>
    <w:uiPriority w:val="60"/>
    <w:rsid w:val="007341CB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Grilleclaire-Accent3">
    <w:name w:val="Light Grid Accent 3"/>
    <w:basedOn w:val="TableauNormal"/>
    <w:uiPriority w:val="62"/>
    <w:rsid w:val="006456E9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character" w:styleId="Lienhypertexte">
    <w:name w:val="Hyperlink"/>
    <w:uiPriority w:val="99"/>
    <w:unhideWhenUsed/>
    <w:rsid w:val="009F66D8"/>
    <w:rPr>
      <w:color w:val="0000FF"/>
      <w:u w:val="single"/>
    </w:rPr>
  </w:style>
  <w:style w:type="character" w:styleId="Mentionnonrsolue">
    <w:name w:val="Unresolved Mention"/>
    <w:uiPriority w:val="99"/>
    <w:semiHidden/>
    <w:unhideWhenUsed/>
    <w:rsid w:val="004828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26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ata\Bo&#238;te%20&#224;%20cossins\420-216\Labs%20(new)\Laboratoir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Laboratoire.dotx</Template>
  <TotalTime>4226</TotalTime>
  <Pages>3</Pages>
  <Words>564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Pilon, Alain</dc:creator>
  <cp:keywords/>
  <dc:description/>
  <cp:lastModifiedBy>Pilon, Alain</cp:lastModifiedBy>
  <cp:revision>387</cp:revision>
  <dcterms:created xsi:type="dcterms:W3CDTF">2008-09-27T20:18:00Z</dcterms:created>
  <dcterms:modified xsi:type="dcterms:W3CDTF">2022-10-27T21:36:00Z</dcterms:modified>
</cp:coreProperties>
</file>