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3A1F" w14:textId="1FFF7F46" w:rsidR="00801F3D" w:rsidRPr="003A41C2" w:rsidRDefault="005A0002" w:rsidP="003A41C2">
      <w:pPr>
        <w:spacing w:after="0" w:line="240" w:lineRule="auto"/>
        <w:rPr>
          <w:szCs w:val="28"/>
          <w:lang w:val="en-CA"/>
        </w:rPr>
      </w:pPr>
      <w:r>
        <w:rPr>
          <w:szCs w:val="28"/>
        </w:rPr>
        <w:t xml:space="preserve">Ce </w:t>
      </w:r>
      <w:r w:rsidR="00B52BD2">
        <w:rPr>
          <w:szCs w:val="28"/>
        </w:rPr>
        <w:t>travail pratique</w:t>
      </w:r>
      <w:r>
        <w:rPr>
          <w:szCs w:val="28"/>
        </w:rPr>
        <w:t xml:space="preserve"> compte pour </w:t>
      </w:r>
      <w:r w:rsidR="00FA2E59">
        <w:rPr>
          <w:szCs w:val="28"/>
        </w:rPr>
        <w:t>2</w:t>
      </w:r>
      <w:r w:rsidR="00801F3D">
        <w:rPr>
          <w:szCs w:val="28"/>
        </w:rPr>
        <w:t>5</w:t>
      </w:r>
      <w:r w:rsidR="009F66D8">
        <w:rPr>
          <w:szCs w:val="28"/>
        </w:rPr>
        <w:t xml:space="preserve"> points de la note finale du cours.</w:t>
      </w:r>
      <w:r w:rsidR="00B52BD2">
        <w:rPr>
          <w:szCs w:val="28"/>
        </w:rPr>
        <w:t xml:space="preserve"> </w:t>
      </w:r>
      <w:r w:rsidR="003A41C2">
        <w:rPr>
          <w:szCs w:val="28"/>
        </w:rPr>
        <w:t xml:space="preserve">Il est la suite du travail pratique 1, si vous n’avez pas réussi à faire fonctionner votre </w:t>
      </w:r>
      <w:r w:rsidR="00A82D27">
        <w:rPr>
          <w:szCs w:val="28"/>
        </w:rPr>
        <w:t>TP1, parlez-en au prof qui vous aidera à démarrer votre TP2.</w:t>
      </w:r>
    </w:p>
    <w:p w14:paraId="49365EAA" w14:textId="4C59B1B6" w:rsidR="00263025" w:rsidRPr="00263025" w:rsidRDefault="00993CE5" w:rsidP="00502881">
      <w:pPr>
        <w:spacing w:before="120" w:after="120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Section</w:t>
      </w:r>
      <w:r w:rsidR="00263025" w:rsidRPr="00263025">
        <w:rPr>
          <w:b/>
          <w:bCs/>
          <w:sz w:val="28"/>
          <w:szCs w:val="22"/>
        </w:rPr>
        <w:t xml:space="preserve"> I : </w:t>
      </w:r>
      <w:r w:rsidR="00097F93">
        <w:rPr>
          <w:b/>
          <w:bCs/>
          <w:sz w:val="28"/>
          <w:szCs w:val="22"/>
        </w:rPr>
        <w:t>(</w:t>
      </w:r>
      <w:r w:rsidR="00EC3836">
        <w:rPr>
          <w:b/>
          <w:bCs/>
          <w:sz w:val="28"/>
          <w:szCs w:val="22"/>
        </w:rPr>
        <w:t>5</w:t>
      </w:r>
      <w:r w:rsidR="00097F93">
        <w:rPr>
          <w:b/>
          <w:bCs/>
          <w:sz w:val="28"/>
          <w:szCs w:val="22"/>
        </w:rPr>
        <w:t xml:space="preserve"> points) </w:t>
      </w:r>
      <w:r w:rsidR="00EC3836">
        <w:rPr>
          <w:b/>
          <w:bCs/>
          <w:sz w:val="28"/>
          <w:szCs w:val="22"/>
        </w:rPr>
        <w:t>Documentation de votre API</w:t>
      </w:r>
      <w:r w:rsidR="006403CD">
        <w:rPr>
          <w:b/>
          <w:bCs/>
          <w:sz w:val="28"/>
          <w:szCs w:val="22"/>
        </w:rPr>
        <w:t xml:space="preserve"> et création du projet dans GitHub</w:t>
      </w:r>
    </w:p>
    <w:p w14:paraId="616FB524" w14:textId="62096FC2" w:rsidR="00C57349" w:rsidRDefault="00C93857" w:rsidP="00A53FFE">
      <w:pPr>
        <w:spacing w:before="120" w:after="0" w:line="240" w:lineRule="auto"/>
        <w:rPr>
          <w:szCs w:val="28"/>
          <w:lang w:val="en-CA"/>
        </w:rPr>
      </w:pPr>
      <w:r>
        <w:rPr>
          <w:szCs w:val="28"/>
        </w:rPr>
        <w:t xml:space="preserve">Vous devez ajouter </w:t>
      </w:r>
      <w:r>
        <w:rPr>
          <w:szCs w:val="28"/>
          <w:lang w:val="en-CA"/>
        </w:rPr>
        <w:t xml:space="preserve">à votre travail pratique 1, une route vers </w:t>
      </w:r>
      <w:r w:rsidR="00FB673F">
        <w:rPr>
          <w:szCs w:val="28"/>
          <w:lang w:val="en-CA"/>
        </w:rPr>
        <w:t xml:space="preserve">la documentation et l’aide en ligne </w:t>
      </w:r>
      <w:r w:rsidR="00A72CDE">
        <w:rPr>
          <w:szCs w:val="28"/>
          <w:lang w:val="en-CA"/>
        </w:rPr>
        <w:t xml:space="preserve">(de votre API) </w:t>
      </w:r>
      <w:r w:rsidR="00FB673F">
        <w:rPr>
          <w:szCs w:val="28"/>
          <w:lang w:val="en-CA"/>
        </w:rPr>
        <w:t>qui décrit comment utiliser votre API. Cette route utilise “</w:t>
      </w:r>
      <w:r w:rsidR="00C57349">
        <w:rPr>
          <w:szCs w:val="28"/>
          <w:lang w:val="en-CA"/>
        </w:rPr>
        <w:t xml:space="preserve">/api/aide” de votre site Web. Cette documentation doit fournir tous les détails concernant l’utilisation et fournir des exemples </w:t>
      </w:r>
      <w:r w:rsidR="006C4BEC">
        <w:rPr>
          <w:szCs w:val="28"/>
          <w:lang w:val="en-CA"/>
        </w:rPr>
        <w:t>au lecteur qui veut l’utiliser.</w:t>
      </w:r>
      <w:r w:rsidR="00703B30">
        <w:rPr>
          <w:szCs w:val="28"/>
          <w:lang w:val="en-CA"/>
        </w:rPr>
        <w:t xml:space="preserve"> Voici un exemple (un peu trop complexe</w:t>
      </w:r>
      <w:r w:rsidR="00801203">
        <w:rPr>
          <w:szCs w:val="28"/>
          <w:lang w:val="en-CA"/>
        </w:rPr>
        <w:t xml:space="preserve"> peut-être</w:t>
      </w:r>
      <w:r w:rsidR="00AA0F41">
        <w:rPr>
          <w:szCs w:val="28"/>
          <w:lang w:val="en-CA"/>
        </w:rPr>
        <w:t xml:space="preserve">, car beaucoup plus </w:t>
      </w:r>
      <w:r w:rsidR="00801203">
        <w:rPr>
          <w:szCs w:val="28"/>
          <w:lang w:val="en-CA"/>
        </w:rPr>
        <w:t>de fonctionnalités)</w:t>
      </w:r>
      <w:r w:rsidR="00C0554B">
        <w:rPr>
          <w:szCs w:val="28"/>
          <w:lang w:val="en-CA"/>
        </w:rPr>
        <w:t xml:space="preserve"> d’une documentation d’un API REST “</w:t>
      </w:r>
      <w:r w:rsidR="00C0554B" w:rsidRPr="00C0554B">
        <w:rPr>
          <w:szCs w:val="28"/>
          <w:lang w:val="en-CA"/>
        </w:rPr>
        <w:t>https://docs.github.com/en/rest</w:t>
      </w:r>
      <w:r w:rsidR="00C0554B">
        <w:rPr>
          <w:szCs w:val="28"/>
          <w:lang w:val="en-CA"/>
        </w:rPr>
        <w:t>”.</w:t>
      </w:r>
    </w:p>
    <w:p w14:paraId="27C8158C" w14:textId="14C78011" w:rsidR="006403CD" w:rsidRDefault="006403CD" w:rsidP="00A53FFE">
      <w:pPr>
        <w:spacing w:before="120" w:after="0" w:line="240" w:lineRule="auto"/>
        <w:rPr>
          <w:szCs w:val="28"/>
          <w:lang w:val="en-CA"/>
        </w:rPr>
      </w:pPr>
      <w:r>
        <w:rPr>
          <w:szCs w:val="28"/>
          <w:lang w:val="en-CA"/>
        </w:rPr>
        <w:t xml:space="preserve">Vous allez créer un nouveau projet dans GitHub </w:t>
      </w:r>
      <w:r w:rsidR="00581401">
        <w:rPr>
          <w:szCs w:val="28"/>
          <w:lang w:val="en-CA"/>
        </w:rPr>
        <w:t xml:space="preserve">en utilisant comme </w:t>
      </w:r>
      <w:r w:rsidR="008C498B">
        <w:rPr>
          <w:szCs w:val="28"/>
          <w:lang w:val="en-CA"/>
        </w:rPr>
        <w:t>pour votre travail précédent</w:t>
      </w:r>
      <w:r w:rsidR="00581401">
        <w:rPr>
          <w:szCs w:val="28"/>
          <w:lang w:val="en-CA"/>
        </w:rPr>
        <w:t xml:space="preserve"> votre nom et TP2 comme par exemple </w:t>
      </w:r>
      <w:r w:rsidR="006A6668">
        <w:rPr>
          <w:szCs w:val="28"/>
          <w:lang w:val="en-CA"/>
        </w:rPr>
        <w:t>SERVICES_PIL_TP2. Faites u</w:t>
      </w:r>
      <w:r w:rsidR="009A1B0B">
        <w:rPr>
          <w:szCs w:val="28"/>
          <w:lang w:val="en-CA"/>
        </w:rPr>
        <w:t xml:space="preserve">ne copie </w:t>
      </w:r>
      <w:r w:rsidR="006A6668">
        <w:rPr>
          <w:szCs w:val="28"/>
          <w:lang w:val="en-CA"/>
        </w:rPr>
        <w:t xml:space="preserve">de votre TP1 </w:t>
      </w:r>
      <w:r w:rsidR="009A1B0B">
        <w:rPr>
          <w:szCs w:val="28"/>
          <w:lang w:val="en-CA"/>
        </w:rPr>
        <w:t>pour démarrer votre TP2. Il est préférable de copier seulement les fichiers que vous allez avoir de besoin et pas tout le dossier du TP1 pour démarrer un nouveau projet</w:t>
      </w:r>
      <w:r w:rsidR="0038668F">
        <w:rPr>
          <w:szCs w:val="28"/>
          <w:lang w:val="en-CA"/>
        </w:rPr>
        <w:t xml:space="preserve"> dans un dossier vide dans lequel vous allez copier les fichiers.</w:t>
      </w:r>
    </w:p>
    <w:p w14:paraId="26985CC6" w14:textId="322790A1" w:rsidR="004A4D18" w:rsidRDefault="002A271C" w:rsidP="00A53FFE">
      <w:pPr>
        <w:spacing w:before="120" w:after="0" w:line="240" w:lineRule="auto"/>
        <w:rPr>
          <w:szCs w:val="28"/>
          <w:lang w:val="en-CA"/>
        </w:rPr>
      </w:pPr>
      <w:r>
        <w:rPr>
          <w:szCs w:val="28"/>
          <w:lang w:val="en-CA"/>
        </w:rPr>
        <w:t xml:space="preserve">N’oubliez pas de me fournir </w:t>
      </w:r>
      <w:r w:rsidR="008158C9">
        <w:rPr>
          <w:szCs w:val="28"/>
          <w:lang w:val="en-CA"/>
        </w:rPr>
        <w:t>vos informations</w:t>
      </w:r>
      <w:r>
        <w:rPr>
          <w:szCs w:val="28"/>
          <w:lang w:val="en-CA"/>
        </w:rPr>
        <w:t xml:space="preserve"> GitHub</w:t>
      </w:r>
      <w:r w:rsidR="008158C9">
        <w:rPr>
          <w:szCs w:val="28"/>
          <w:lang w:val="en-CA"/>
        </w:rPr>
        <w:t>:</w:t>
      </w:r>
    </w:p>
    <w:p w14:paraId="776993B3" w14:textId="77777777" w:rsidR="008158C9" w:rsidRPr="0048284C" w:rsidRDefault="008158C9" w:rsidP="008158C9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>
        <w:rPr>
          <w:szCs w:val="28"/>
        </w:rPr>
        <w:t xml:space="preserve">Votre répertoire gitHub comme ceci : </w:t>
      </w:r>
    </w:p>
    <w:p w14:paraId="285425ED" w14:textId="0C7BEC08" w:rsidR="008158C9" w:rsidRDefault="008158C9" w:rsidP="008158C9">
      <w:pPr>
        <w:spacing w:before="120" w:after="0" w:line="240" w:lineRule="auto"/>
        <w:ind w:left="720"/>
        <w:rPr>
          <w:szCs w:val="28"/>
          <w:lang w:val="en-CA"/>
        </w:rPr>
      </w:pPr>
      <w:r w:rsidRPr="007F174A">
        <w:rPr>
          <w:szCs w:val="28"/>
          <w:lang w:val="en-CA"/>
        </w:rPr>
        <w:t>git remote add origin https://github.com/alain-clg/</w:t>
      </w:r>
      <w:r>
        <w:rPr>
          <w:szCs w:val="28"/>
          <w:lang w:val="en-CA"/>
        </w:rPr>
        <w:t>SERVICES_</w:t>
      </w:r>
      <w:r w:rsidRPr="007F174A">
        <w:rPr>
          <w:szCs w:val="28"/>
          <w:lang w:val="en-CA"/>
        </w:rPr>
        <w:t>PIL_TP</w:t>
      </w:r>
      <w:r>
        <w:rPr>
          <w:szCs w:val="28"/>
          <w:lang w:val="en-CA"/>
        </w:rPr>
        <w:t>2</w:t>
      </w:r>
      <w:r w:rsidRPr="007F174A">
        <w:rPr>
          <w:szCs w:val="28"/>
          <w:lang w:val="en-CA"/>
        </w:rPr>
        <w:t>.git</w:t>
      </w:r>
    </w:p>
    <w:p w14:paraId="3F3FBE27" w14:textId="77777777" w:rsidR="008158C9" w:rsidRPr="00B36682" w:rsidRDefault="008158C9" w:rsidP="008158C9">
      <w:pPr>
        <w:numPr>
          <w:ilvl w:val="0"/>
          <w:numId w:val="19"/>
        </w:numPr>
        <w:spacing w:before="120" w:after="0" w:line="240" w:lineRule="auto"/>
        <w:rPr>
          <w:szCs w:val="28"/>
        </w:rPr>
      </w:pPr>
      <w:r w:rsidRPr="00B36682">
        <w:rPr>
          <w:szCs w:val="28"/>
        </w:rPr>
        <w:t xml:space="preserve">Votre token d’accès privé comme ceci: </w:t>
      </w:r>
    </w:p>
    <w:p w14:paraId="32E43247" w14:textId="7998BBE9" w:rsidR="008158C9" w:rsidRPr="008158C9" w:rsidRDefault="008158C9" w:rsidP="008158C9">
      <w:pPr>
        <w:spacing w:before="120" w:after="0" w:line="240" w:lineRule="auto"/>
        <w:ind w:left="720"/>
        <w:rPr>
          <w:szCs w:val="28"/>
        </w:rPr>
      </w:pPr>
      <w:r w:rsidRPr="00605A2F">
        <w:rPr>
          <w:szCs w:val="28"/>
        </w:rPr>
        <w:t>ghp_EbUOdXCBf6tDYG0pknabc123911klBT14IhN3R</w:t>
      </w:r>
    </w:p>
    <w:p w14:paraId="4687A7FF" w14:textId="48DAE630" w:rsidR="00642573" w:rsidRPr="00263025" w:rsidRDefault="00993CE5" w:rsidP="002E39F9">
      <w:pPr>
        <w:spacing w:before="240" w:after="120"/>
        <w:rPr>
          <w:b/>
          <w:bCs/>
          <w:sz w:val="28"/>
          <w:szCs w:val="22"/>
        </w:rPr>
      </w:pPr>
      <w:r w:rsidRPr="002E39F9">
        <w:rPr>
          <w:b/>
          <w:bCs/>
          <w:sz w:val="28"/>
          <w:szCs w:val="22"/>
        </w:rPr>
        <w:t>Section</w:t>
      </w:r>
      <w:r w:rsidR="00642573" w:rsidRPr="002E39F9">
        <w:rPr>
          <w:b/>
          <w:bCs/>
          <w:sz w:val="28"/>
          <w:szCs w:val="22"/>
        </w:rPr>
        <w:t xml:space="preserve"> II : </w:t>
      </w:r>
      <w:r w:rsidR="006340B1" w:rsidRPr="002E39F9">
        <w:rPr>
          <w:b/>
          <w:bCs/>
          <w:sz w:val="28"/>
          <w:szCs w:val="22"/>
        </w:rPr>
        <w:t>(</w:t>
      </w:r>
      <w:r w:rsidR="000838CE">
        <w:rPr>
          <w:b/>
          <w:bCs/>
          <w:sz w:val="28"/>
          <w:szCs w:val="22"/>
        </w:rPr>
        <w:t>20</w:t>
      </w:r>
      <w:r w:rsidR="00907774" w:rsidRPr="002E39F9">
        <w:rPr>
          <w:b/>
          <w:bCs/>
          <w:sz w:val="28"/>
          <w:szCs w:val="22"/>
        </w:rPr>
        <w:t xml:space="preserve"> points) </w:t>
      </w:r>
      <w:r w:rsidR="002E39F9">
        <w:rPr>
          <w:b/>
          <w:bCs/>
          <w:sz w:val="28"/>
          <w:szCs w:val="22"/>
        </w:rPr>
        <w:t>Page Web pour tester</w:t>
      </w:r>
      <w:r w:rsidR="00603741" w:rsidRPr="002E39F9">
        <w:rPr>
          <w:b/>
          <w:bCs/>
          <w:sz w:val="28"/>
          <w:szCs w:val="22"/>
        </w:rPr>
        <w:t xml:space="preserve"> </w:t>
      </w:r>
      <w:r w:rsidR="00B61EFD">
        <w:rPr>
          <w:b/>
          <w:bCs/>
          <w:sz w:val="28"/>
          <w:szCs w:val="22"/>
        </w:rPr>
        <w:t xml:space="preserve">les autres fonctions </w:t>
      </w:r>
      <w:r w:rsidR="000838CE">
        <w:rPr>
          <w:b/>
          <w:bCs/>
          <w:sz w:val="28"/>
          <w:szCs w:val="22"/>
        </w:rPr>
        <w:t>de votre API</w:t>
      </w:r>
    </w:p>
    <w:p w14:paraId="21A1D042" w14:textId="548D284A" w:rsidR="00306BDA" w:rsidRDefault="00502881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Pour cette partie, </w:t>
      </w:r>
      <w:r w:rsidR="00603741">
        <w:rPr>
          <w:szCs w:val="28"/>
        </w:rPr>
        <w:t xml:space="preserve">vous devrez faire </w:t>
      </w:r>
      <w:r w:rsidR="00C22806">
        <w:rPr>
          <w:szCs w:val="28"/>
        </w:rPr>
        <w:t xml:space="preserve">une page Web </w:t>
      </w:r>
      <w:r w:rsidR="005A7F3C">
        <w:rPr>
          <w:szCs w:val="28"/>
        </w:rPr>
        <w:t xml:space="preserve">index.html </w:t>
      </w:r>
      <w:r w:rsidR="00C22806">
        <w:rPr>
          <w:szCs w:val="28"/>
        </w:rPr>
        <w:t xml:space="preserve">permettant l’interaction entre l’utilisateur et </w:t>
      </w:r>
      <w:r w:rsidR="007774E8">
        <w:rPr>
          <w:szCs w:val="28"/>
        </w:rPr>
        <w:t xml:space="preserve">votre API. Ce programme utilisera la méthode de votre choix pour </w:t>
      </w:r>
      <w:r w:rsidR="00334F9A">
        <w:rPr>
          <w:szCs w:val="28"/>
        </w:rPr>
        <w:t xml:space="preserve">faire appel à l’API et présenter un contenu dynamique à votre utilisateur. </w:t>
      </w:r>
      <w:r w:rsidR="00BD4F65">
        <w:rPr>
          <w:szCs w:val="28"/>
        </w:rPr>
        <w:t xml:space="preserve">Ce programme doit utiliser JavaScript </w:t>
      </w:r>
      <w:r w:rsidR="005A7F3C">
        <w:rPr>
          <w:szCs w:val="28"/>
        </w:rPr>
        <w:t xml:space="preserve">et JQuery </w:t>
      </w:r>
      <w:r w:rsidR="00BD4F65">
        <w:rPr>
          <w:szCs w:val="28"/>
        </w:rPr>
        <w:t xml:space="preserve">afin </w:t>
      </w:r>
      <w:r w:rsidR="005A7F3C">
        <w:rPr>
          <w:szCs w:val="28"/>
        </w:rPr>
        <w:t xml:space="preserve">d’afficher </w:t>
      </w:r>
      <w:r w:rsidR="00097C6D">
        <w:rPr>
          <w:szCs w:val="28"/>
        </w:rPr>
        <w:t>le</w:t>
      </w:r>
      <w:r w:rsidR="00E62DB7">
        <w:rPr>
          <w:szCs w:val="28"/>
        </w:rPr>
        <w:t xml:space="preserve"> même</w:t>
      </w:r>
      <w:r w:rsidR="00097C6D">
        <w:rPr>
          <w:szCs w:val="28"/>
        </w:rPr>
        <w:t xml:space="preserve"> </w:t>
      </w:r>
      <w:r w:rsidR="00A72CDE">
        <w:rPr>
          <w:szCs w:val="28"/>
        </w:rPr>
        <w:t>canal de discussion</w:t>
      </w:r>
      <w:r w:rsidR="00097C6D">
        <w:rPr>
          <w:szCs w:val="28"/>
        </w:rPr>
        <w:t xml:space="preserve"> </w:t>
      </w:r>
      <w:r w:rsidR="00333FFC">
        <w:rPr>
          <w:szCs w:val="28"/>
        </w:rPr>
        <w:t xml:space="preserve">que le </w:t>
      </w:r>
      <w:r w:rsidR="00097C6D">
        <w:rPr>
          <w:szCs w:val="28"/>
        </w:rPr>
        <w:t xml:space="preserve">TP1 et </w:t>
      </w:r>
      <w:r w:rsidR="00BD4F65">
        <w:rPr>
          <w:szCs w:val="28"/>
        </w:rPr>
        <w:t>faire appels à toutes les fonctionnalités de votre API</w:t>
      </w:r>
      <w:r w:rsidR="002B4BE5">
        <w:rPr>
          <w:szCs w:val="28"/>
        </w:rPr>
        <w:t xml:space="preserve">, entre autres, dans ce travail nous allons </w:t>
      </w:r>
      <w:r w:rsidR="008556C0">
        <w:rPr>
          <w:szCs w:val="28"/>
        </w:rPr>
        <w:t>ajouter l’</w:t>
      </w:r>
      <w:r w:rsidR="002B4BE5">
        <w:rPr>
          <w:szCs w:val="28"/>
        </w:rPr>
        <w:t>utilis</w:t>
      </w:r>
      <w:r w:rsidR="008556C0">
        <w:rPr>
          <w:szCs w:val="28"/>
        </w:rPr>
        <w:t>ation</w:t>
      </w:r>
      <w:r w:rsidR="002B4BE5">
        <w:rPr>
          <w:szCs w:val="28"/>
        </w:rPr>
        <w:t xml:space="preserve"> </w:t>
      </w:r>
      <w:r w:rsidR="008556C0">
        <w:rPr>
          <w:szCs w:val="28"/>
        </w:rPr>
        <w:t>d</w:t>
      </w:r>
      <w:r w:rsidR="002B4BE5">
        <w:rPr>
          <w:szCs w:val="28"/>
        </w:rPr>
        <w:t xml:space="preserve">es </w:t>
      </w:r>
      <w:r w:rsidR="008556C0">
        <w:rPr>
          <w:szCs w:val="28"/>
        </w:rPr>
        <w:t>méthodes « POST », « PUT »</w:t>
      </w:r>
      <w:r w:rsidR="00DA0DB6">
        <w:rPr>
          <w:szCs w:val="28"/>
        </w:rPr>
        <w:t xml:space="preserve"> et « DELETE » de votre API.</w:t>
      </w:r>
      <w:r w:rsidR="00333FFC">
        <w:rPr>
          <w:szCs w:val="28"/>
        </w:rPr>
        <w:t xml:space="preserve"> </w:t>
      </w:r>
      <w:r w:rsidR="00BA1D77">
        <w:rPr>
          <w:szCs w:val="28"/>
        </w:rPr>
        <w:t>Évalu</w:t>
      </w:r>
      <w:r w:rsidR="00B506C4">
        <w:rPr>
          <w:szCs w:val="28"/>
        </w:rPr>
        <w:t xml:space="preserve">é sur </w:t>
      </w:r>
      <w:r w:rsidR="00720096">
        <w:rPr>
          <w:szCs w:val="28"/>
        </w:rPr>
        <w:t>9</w:t>
      </w:r>
      <w:r w:rsidR="00533579">
        <w:rPr>
          <w:szCs w:val="28"/>
        </w:rPr>
        <w:t xml:space="preserve"> points pour l’ajout d’une discussion </w:t>
      </w:r>
      <w:r w:rsidR="00B506C4">
        <w:rPr>
          <w:szCs w:val="28"/>
        </w:rPr>
        <w:t xml:space="preserve">vous allez utiliser </w:t>
      </w:r>
      <w:r w:rsidR="00890372">
        <w:rPr>
          <w:szCs w:val="28"/>
        </w:rPr>
        <w:t>« </w:t>
      </w:r>
      <w:r w:rsidR="00B506C4">
        <w:rPr>
          <w:szCs w:val="28"/>
        </w:rPr>
        <w:t>POST</w:t>
      </w:r>
      <w:r w:rsidR="00890372">
        <w:rPr>
          <w:szCs w:val="28"/>
        </w:rPr>
        <w:t> »</w:t>
      </w:r>
      <w:r w:rsidR="00B506C4">
        <w:rPr>
          <w:szCs w:val="28"/>
        </w:rPr>
        <w:t>. La suppression d’un</w:t>
      </w:r>
      <w:r w:rsidR="00890372">
        <w:rPr>
          <w:szCs w:val="28"/>
        </w:rPr>
        <w:t xml:space="preserve">e discussion utilise « DELETE » et sera évaluée sur </w:t>
      </w:r>
      <w:r w:rsidR="00720096">
        <w:rPr>
          <w:szCs w:val="28"/>
        </w:rPr>
        <w:t>6</w:t>
      </w:r>
      <w:r w:rsidR="00890372">
        <w:rPr>
          <w:szCs w:val="28"/>
        </w:rPr>
        <w:t xml:space="preserve"> points. Pour 5 points vous </w:t>
      </w:r>
      <w:r w:rsidR="00A72CDE">
        <w:rPr>
          <w:szCs w:val="28"/>
        </w:rPr>
        <w:t>allez</w:t>
      </w:r>
      <w:r w:rsidR="00890372">
        <w:rPr>
          <w:szCs w:val="28"/>
        </w:rPr>
        <w:t xml:space="preserve"> </w:t>
      </w:r>
      <w:r w:rsidR="000C4DA7">
        <w:rPr>
          <w:szCs w:val="28"/>
        </w:rPr>
        <w:t>ajouter un</w:t>
      </w:r>
      <w:r w:rsidR="007640FB">
        <w:rPr>
          <w:szCs w:val="28"/>
        </w:rPr>
        <w:t>e</w:t>
      </w:r>
      <w:r w:rsidR="000C4DA7">
        <w:rPr>
          <w:szCs w:val="28"/>
        </w:rPr>
        <w:t xml:space="preserve"> fonction de modification des discussions qui sera utile </w:t>
      </w:r>
      <w:r w:rsidR="007640FB">
        <w:rPr>
          <w:szCs w:val="28"/>
        </w:rPr>
        <w:t>pour ajouter une réponse à un message de discussion.</w:t>
      </w:r>
    </w:p>
    <w:p w14:paraId="4ADA05ED" w14:textId="04854B87" w:rsidR="00DA0DB6" w:rsidRDefault="00333FFC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 </w:t>
      </w:r>
    </w:p>
    <w:p w14:paraId="411F2E3C" w14:textId="7492E7CA" w:rsidR="00C1370C" w:rsidRDefault="008D64AF" w:rsidP="00A81D07">
      <w:pPr>
        <w:spacing w:after="0" w:line="240" w:lineRule="auto"/>
        <w:rPr>
          <w:szCs w:val="28"/>
        </w:rPr>
      </w:pPr>
      <w:r>
        <w:rPr>
          <w:szCs w:val="28"/>
        </w:rPr>
        <w:t xml:space="preserve">Comme pour le TP1, vous commencez par afficher le contenu de la </w:t>
      </w:r>
      <w:r w:rsidR="00C1370C">
        <w:rPr>
          <w:szCs w:val="28"/>
        </w:rPr>
        <w:t xml:space="preserve">collection messages de la </w:t>
      </w:r>
      <w:r>
        <w:rPr>
          <w:szCs w:val="28"/>
        </w:rPr>
        <w:t>base de données</w:t>
      </w:r>
      <w:r w:rsidR="00C1370C">
        <w:rPr>
          <w:szCs w:val="28"/>
        </w:rPr>
        <w:t xml:space="preserve"> dans Atlas. </w:t>
      </w:r>
      <w:r w:rsidR="00F73547">
        <w:rPr>
          <w:szCs w:val="28"/>
        </w:rPr>
        <w:t>Vous devez vous assure</w:t>
      </w:r>
      <w:r w:rsidR="007A44B7">
        <w:rPr>
          <w:szCs w:val="28"/>
        </w:rPr>
        <w:t>r</w:t>
      </w:r>
      <w:r w:rsidR="00F73547">
        <w:rPr>
          <w:szCs w:val="28"/>
        </w:rPr>
        <w:t xml:space="preserve"> que l’affichage sera trié en ordre décroissant de date</w:t>
      </w:r>
      <w:r w:rsidR="007A44B7">
        <w:rPr>
          <w:szCs w:val="28"/>
        </w:rPr>
        <w:t xml:space="preserve">, soit le plus récent en premier. </w:t>
      </w:r>
      <w:r w:rsidR="00C1370C">
        <w:rPr>
          <w:szCs w:val="28"/>
        </w:rPr>
        <w:t>Vous ajoutez en haut de la page un bouton « Ajouter une discussion » qui fera afficher un petit formulaire pour saisir le message contenu dans la discussion :</w:t>
      </w:r>
    </w:p>
    <w:p w14:paraId="72381A18" w14:textId="1F45FF32" w:rsidR="00C1370C" w:rsidRDefault="00A72CDE" w:rsidP="00A81D07">
      <w:pPr>
        <w:spacing w:after="0" w:line="240" w:lineRule="auto"/>
        <w:rPr>
          <w:noProof/>
        </w:rPr>
      </w:pPr>
      <w:r w:rsidRPr="0089552F">
        <w:rPr>
          <w:noProof/>
        </w:rPr>
        <w:lastRenderedPageBreak/>
        <w:pict w14:anchorId="5A703F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56" type="#_x0000_t75" style="width:7in;height:207pt;visibility:visible;mso-wrap-style:square">
            <v:imagedata r:id="rId7" o:title=""/>
          </v:shape>
        </w:pict>
      </w:r>
    </w:p>
    <w:p w14:paraId="0FEA394D" w14:textId="2A0E441B" w:rsidR="00CA0CD3" w:rsidRDefault="00CA0CD3" w:rsidP="00A81D07">
      <w:pPr>
        <w:spacing w:after="0" w:line="240" w:lineRule="auto"/>
        <w:rPr>
          <w:noProof/>
        </w:rPr>
      </w:pPr>
    </w:p>
    <w:p w14:paraId="00FC3802" w14:textId="3A9AE631" w:rsidR="006123B4" w:rsidRPr="006123B4" w:rsidRDefault="006123B4" w:rsidP="00A81D07">
      <w:pPr>
        <w:spacing w:after="0" w:line="240" w:lineRule="auto"/>
        <w:rPr>
          <w:b/>
          <w:bCs/>
          <w:noProof/>
          <w:sz w:val="28"/>
          <w:szCs w:val="22"/>
        </w:rPr>
      </w:pPr>
      <w:r w:rsidRPr="006123B4">
        <w:rPr>
          <w:b/>
          <w:bCs/>
          <w:noProof/>
          <w:sz w:val="28"/>
          <w:szCs w:val="22"/>
        </w:rPr>
        <w:t>(</w:t>
      </w:r>
      <w:r w:rsidR="00720096">
        <w:rPr>
          <w:b/>
          <w:bCs/>
          <w:noProof/>
          <w:sz w:val="28"/>
          <w:szCs w:val="22"/>
        </w:rPr>
        <w:t>9</w:t>
      </w:r>
      <w:r w:rsidRPr="006123B4">
        <w:rPr>
          <w:b/>
          <w:bCs/>
          <w:noProof/>
          <w:sz w:val="28"/>
          <w:szCs w:val="22"/>
        </w:rPr>
        <w:t xml:space="preserve"> points) Ajout d’une discussion</w:t>
      </w:r>
    </w:p>
    <w:p w14:paraId="7E8E7401" w14:textId="77777777" w:rsidR="006123B4" w:rsidRDefault="006123B4" w:rsidP="00A81D07">
      <w:pPr>
        <w:spacing w:after="0" w:line="240" w:lineRule="auto"/>
        <w:rPr>
          <w:noProof/>
        </w:rPr>
      </w:pPr>
    </w:p>
    <w:p w14:paraId="3B381973" w14:textId="757412A5" w:rsidR="007A44B7" w:rsidRDefault="007A44B7" w:rsidP="00A81D07">
      <w:pPr>
        <w:spacing w:after="0" w:line="240" w:lineRule="auto"/>
        <w:rPr>
          <w:noProof/>
        </w:rPr>
      </w:pPr>
      <w:r>
        <w:rPr>
          <w:noProof/>
        </w:rPr>
        <w:t xml:space="preserve">Voici le contenu du formulaire pour ajouter une nouvelle discussion. Pour les champs qui n’apparaissent pas </w:t>
      </w:r>
      <w:r w:rsidR="007165D7">
        <w:rPr>
          <w:noProof/>
        </w:rPr>
        <w:t xml:space="preserve">dans l’écran suivant, </w:t>
      </w:r>
      <w:r>
        <w:rPr>
          <w:noProof/>
        </w:rPr>
        <w:t xml:space="preserve">vous pouvez tout simplement </w:t>
      </w:r>
      <w:r w:rsidR="007165D7">
        <w:rPr>
          <w:noProof/>
        </w:rPr>
        <w:t>mettre des valeurs fixes</w:t>
      </w:r>
      <w:r w:rsidR="007152D0">
        <w:rPr>
          <w:noProof/>
        </w:rPr>
        <w:t xml:space="preserve"> (comme par exemple, </w:t>
      </w:r>
      <w:r w:rsidR="00146644">
        <w:rPr>
          <w:noProof/>
        </w:rPr>
        <w:t>auteur</w:t>
      </w:r>
      <w:r w:rsidR="007152D0">
        <w:rPr>
          <w:noProof/>
        </w:rPr>
        <w:t xml:space="preserve"> : jo@toto.com </w:t>
      </w:r>
      <w:r w:rsidR="008C049D">
        <w:rPr>
          <w:noProof/>
        </w:rPr>
        <w:t xml:space="preserve"> ou langue : « francais ». Pour l’objet commentaires il faut tout simplement le laisser vide soit : [ ]</w:t>
      </w:r>
      <w:r w:rsidR="00866C18">
        <w:rPr>
          <w:noProof/>
        </w:rPr>
        <w:t>;</w:t>
      </w:r>
    </w:p>
    <w:p w14:paraId="1CC07ECF" w14:textId="0654F22D" w:rsidR="004F6E96" w:rsidRDefault="00720096" w:rsidP="00A81D07">
      <w:pPr>
        <w:spacing w:after="0" w:line="240" w:lineRule="auto"/>
        <w:rPr>
          <w:noProof/>
        </w:rPr>
      </w:pPr>
      <w:r w:rsidRPr="0089552F">
        <w:rPr>
          <w:noProof/>
        </w:rPr>
        <w:pict w14:anchorId="553250DC">
          <v:shape id="_x0000_i1059" type="#_x0000_t75" style="width:504.6pt;height:237pt;visibility:visible;mso-wrap-style:square">
            <v:imagedata r:id="rId8" o:title=""/>
          </v:shape>
        </w:pict>
      </w:r>
    </w:p>
    <w:p w14:paraId="29697AFE" w14:textId="483B11B6" w:rsidR="00B31090" w:rsidRDefault="00866C18" w:rsidP="00866C18">
      <w:pPr>
        <w:spacing w:after="0" w:line="240" w:lineRule="auto"/>
        <w:rPr>
          <w:noProof/>
        </w:rPr>
      </w:pPr>
      <w:r>
        <w:rPr>
          <w:noProof/>
        </w:rPr>
        <w:t>Lorsque l’utilisateur clique sur le bouton confirmer l’ajout de la discussion, il faut l’</w:t>
      </w:r>
      <w:r w:rsidR="00B31090">
        <w:rPr>
          <w:noProof/>
        </w:rPr>
        <w:t>ajout</w:t>
      </w:r>
      <w:r>
        <w:rPr>
          <w:noProof/>
        </w:rPr>
        <w:t>er</w:t>
      </w:r>
      <w:r w:rsidR="00B31090">
        <w:rPr>
          <w:noProof/>
        </w:rPr>
        <w:t xml:space="preserve"> </w:t>
      </w:r>
      <w:r w:rsidR="009D5D89">
        <w:rPr>
          <w:noProof/>
        </w:rPr>
        <w:t>dans la base de données</w:t>
      </w:r>
      <w:r>
        <w:rPr>
          <w:noProof/>
        </w:rPr>
        <w:t>. Cette nouvelle discussion</w:t>
      </w:r>
      <w:r w:rsidR="009D5D89">
        <w:rPr>
          <w:noProof/>
        </w:rPr>
        <w:t xml:space="preserve"> apparait au début</w:t>
      </w:r>
      <w:r w:rsidR="00B31090">
        <w:rPr>
          <w:noProof/>
        </w:rPr>
        <w:t xml:space="preserve"> de la liste</w:t>
      </w:r>
      <w:r w:rsidR="009D5D89">
        <w:rPr>
          <w:noProof/>
        </w:rPr>
        <w:t xml:space="preserve"> par la suite</w:t>
      </w:r>
      <w:r w:rsidR="00B31090">
        <w:rPr>
          <w:noProof/>
        </w:rPr>
        <w:t>…</w:t>
      </w:r>
    </w:p>
    <w:p w14:paraId="48A87E6E" w14:textId="77777777" w:rsidR="00B31090" w:rsidRDefault="00B31090" w:rsidP="00A81D07">
      <w:pPr>
        <w:spacing w:after="0" w:line="240" w:lineRule="auto"/>
        <w:rPr>
          <w:noProof/>
        </w:rPr>
      </w:pPr>
    </w:p>
    <w:p w14:paraId="7DBD19CC" w14:textId="0307253F" w:rsidR="0084051E" w:rsidRDefault="00A72CDE" w:rsidP="00A81D07">
      <w:pPr>
        <w:spacing w:after="0" w:line="240" w:lineRule="auto"/>
        <w:rPr>
          <w:noProof/>
        </w:rPr>
      </w:pPr>
      <w:r>
        <w:rPr>
          <w:noProof/>
        </w:rPr>
        <w:lastRenderedPageBreak/>
        <w:pict w14:anchorId="49DC9858">
          <v:shape id="_x0000_i1027" type="#_x0000_t75" style="width:503.4pt;height:121.2pt;visibility:visible;mso-wrap-style:square">
            <v:imagedata r:id="rId9" o:title=""/>
          </v:shape>
        </w:pict>
      </w:r>
    </w:p>
    <w:p w14:paraId="746299D0" w14:textId="77777777" w:rsidR="006123B4" w:rsidRDefault="00B31090" w:rsidP="00A81D07">
      <w:pPr>
        <w:spacing w:after="0" w:line="240" w:lineRule="auto"/>
        <w:rPr>
          <w:noProof/>
        </w:rPr>
      </w:pPr>
      <w:r>
        <w:rPr>
          <w:noProof/>
        </w:rPr>
        <w:t xml:space="preserve">En cliquant sur cette nouvelle discussion on obtient </w:t>
      </w:r>
      <w:r w:rsidR="00142752">
        <w:rPr>
          <w:noProof/>
        </w:rPr>
        <w:t xml:space="preserve">les détails de la discussion (avec l’auteur et la date comme dans le TP1). Deux boutons sont ajoutés par rapport au TP1, « Supprimer la discussion » et « Répondre ». </w:t>
      </w:r>
    </w:p>
    <w:p w14:paraId="5D138438" w14:textId="535A6EB5" w:rsidR="006123B4" w:rsidRDefault="006123B4" w:rsidP="00A81D07">
      <w:pPr>
        <w:spacing w:after="0" w:line="240" w:lineRule="auto"/>
        <w:rPr>
          <w:noProof/>
        </w:rPr>
      </w:pPr>
    </w:p>
    <w:p w14:paraId="3233C518" w14:textId="503798D0" w:rsidR="006123B4" w:rsidRPr="006123B4" w:rsidRDefault="006123B4" w:rsidP="006123B4">
      <w:pPr>
        <w:spacing w:after="0" w:line="240" w:lineRule="auto"/>
        <w:rPr>
          <w:b/>
          <w:bCs/>
          <w:noProof/>
          <w:sz w:val="28"/>
          <w:szCs w:val="22"/>
        </w:rPr>
      </w:pPr>
      <w:r w:rsidRPr="006123B4">
        <w:rPr>
          <w:b/>
          <w:bCs/>
          <w:noProof/>
          <w:sz w:val="28"/>
          <w:szCs w:val="22"/>
        </w:rPr>
        <w:t>(</w:t>
      </w:r>
      <w:r w:rsidR="00720096">
        <w:rPr>
          <w:b/>
          <w:bCs/>
          <w:noProof/>
          <w:sz w:val="28"/>
          <w:szCs w:val="22"/>
        </w:rPr>
        <w:t>6</w:t>
      </w:r>
      <w:r w:rsidRPr="006123B4">
        <w:rPr>
          <w:b/>
          <w:bCs/>
          <w:noProof/>
          <w:sz w:val="28"/>
          <w:szCs w:val="22"/>
        </w:rPr>
        <w:t xml:space="preserve"> points) </w:t>
      </w:r>
      <w:r>
        <w:rPr>
          <w:b/>
          <w:bCs/>
          <w:noProof/>
          <w:sz w:val="28"/>
          <w:szCs w:val="22"/>
        </w:rPr>
        <w:t>Suppression</w:t>
      </w:r>
      <w:r w:rsidRPr="006123B4">
        <w:rPr>
          <w:b/>
          <w:bCs/>
          <w:noProof/>
          <w:sz w:val="28"/>
          <w:szCs w:val="22"/>
        </w:rPr>
        <w:t xml:space="preserve"> d’une discussion</w:t>
      </w:r>
    </w:p>
    <w:p w14:paraId="4F560612" w14:textId="77777777" w:rsidR="006123B4" w:rsidRDefault="006123B4" w:rsidP="00A81D07">
      <w:pPr>
        <w:spacing w:after="0" w:line="240" w:lineRule="auto"/>
        <w:rPr>
          <w:noProof/>
        </w:rPr>
      </w:pPr>
    </w:p>
    <w:p w14:paraId="442C88D9" w14:textId="5402C727" w:rsidR="00B31090" w:rsidRDefault="00142752" w:rsidP="00A81D07">
      <w:pPr>
        <w:spacing w:after="0" w:line="240" w:lineRule="auto"/>
        <w:rPr>
          <w:noProof/>
        </w:rPr>
      </w:pPr>
      <w:r>
        <w:rPr>
          <w:noProof/>
        </w:rPr>
        <w:t xml:space="preserve">Le </w:t>
      </w:r>
      <w:r w:rsidR="006123B4">
        <w:rPr>
          <w:noProof/>
        </w:rPr>
        <w:t xml:space="preserve">bouton </w:t>
      </w:r>
      <w:r w:rsidR="00720096">
        <w:rPr>
          <w:noProof/>
        </w:rPr>
        <w:t xml:space="preserve">« supprimer la discussion » </w:t>
      </w:r>
      <w:r>
        <w:rPr>
          <w:noProof/>
        </w:rPr>
        <w:t xml:space="preserve">permet de faire appel </w:t>
      </w:r>
      <w:r w:rsidR="001F195A">
        <w:rPr>
          <w:noProof/>
        </w:rPr>
        <w:t xml:space="preserve">à la méthode </w:t>
      </w:r>
      <w:r w:rsidR="00904EA9">
        <w:rPr>
          <w:noProof/>
        </w:rPr>
        <w:t>« DELETE » de l’API, mais seulement après avoir confirmé en utilisant la fonction confirm de JavaScript :</w:t>
      </w:r>
    </w:p>
    <w:p w14:paraId="40CA4062" w14:textId="5909FA31" w:rsidR="00904EA9" w:rsidRDefault="00A72CDE" w:rsidP="00A81D07">
      <w:pPr>
        <w:spacing w:after="0" w:line="240" w:lineRule="auto"/>
        <w:rPr>
          <w:noProof/>
        </w:rPr>
      </w:pPr>
      <w:r>
        <w:rPr>
          <w:noProof/>
        </w:rPr>
        <w:pict w14:anchorId="0F5C5B20">
          <v:shape id="_x0000_i1028" type="#_x0000_t75" style="width:7in;height:215.4pt;visibility:visible;mso-wrap-style:square">
            <v:imagedata r:id="rId10" o:title=""/>
          </v:shape>
        </w:pict>
      </w:r>
    </w:p>
    <w:p w14:paraId="74F6620E" w14:textId="2B1CBB62" w:rsidR="006123B4" w:rsidRDefault="006123B4" w:rsidP="00A81D07">
      <w:pPr>
        <w:spacing w:after="0" w:line="240" w:lineRule="auto"/>
        <w:rPr>
          <w:noProof/>
        </w:rPr>
      </w:pPr>
    </w:p>
    <w:p w14:paraId="1BA8800A" w14:textId="099F0C85" w:rsidR="006123B4" w:rsidRPr="006123B4" w:rsidRDefault="006123B4" w:rsidP="006123B4">
      <w:pPr>
        <w:spacing w:after="0" w:line="240" w:lineRule="auto"/>
        <w:rPr>
          <w:b/>
          <w:bCs/>
          <w:noProof/>
          <w:sz w:val="28"/>
          <w:szCs w:val="22"/>
        </w:rPr>
      </w:pPr>
      <w:r w:rsidRPr="006123B4">
        <w:rPr>
          <w:b/>
          <w:bCs/>
          <w:noProof/>
          <w:sz w:val="28"/>
          <w:szCs w:val="22"/>
        </w:rPr>
        <w:t>(</w:t>
      </w:r>
      <w:r w:rsidR="000301E4">
        <w:rPr>
          <w:b/>
          <w:bCs/>
          <w:noProof/>
          <w:sz w:val="28"/>
          <w:szCs w:val="22"/>
        </w:rPr>
        <w:t>5</w:t>
      </w:r>
      <w:r w:rsidRPr="006123B4">
        <w:rPr>
          <w:b/>
          <w:bCs/>
          <w:noProof/>
          <w:sz w:val="28"/>
          <w:szCs w:val="22"/>
        </w:rPr>
        <w:t xml:space="preserve"> points) Ajout d’une </w:t>
      </w:r>
      <w:r w:rsidR="000301E4">
        <w:rPr>
          <w:b/>
          <w:bCs/>
          <w:noProof/>
          <w:sz w:val="28"/>
          <w:szCs w:val="22"/>
        </w:rPr>
        <w:t>réponse</w:t>
      </w:r>
    </w:p>
    <w:p w14:paraId="084D61AB" w14:textId="77777777" w:rsidR="006123B4" w:rsidRDefault="006123B4" w:rsidP="00A81D07">
      <w:pPr>
        <w:spacing w:after="0" w:line="240" w:lineRule="auto"/>
        <w:rPr>
          <w:noProof/>
        </w:rPr>
      </w:pPr>
    </w:p>
    <w:p w14:paraId="6ED00C7B" w14:textId="35B00CA1" w:rsidR="006A2378" w:rsidRDefault="006A2378" w:rsidP="00A81D07">
      <w:pPr>
        <w:spacing w:after="0" w:line="240" w:lineRule="auto"/>
        <w:rPr>
          <w:noProof/>
        </w:rPr>
      </w:pPr>
      <w:r>
        <w:rPr>
          <w:noProof/>
        </w:rPr>
        <w:t xml:space="preserve">Le bouton, « Répondre » permet d’ajouter une </w:t>
      </w:r>
      <w:r w:rsidR="00454FF9">
        <w:rPr>
          <w:noProof/>
        </w:rPr>
        <w:t>réponse dans la liste des commentaires de la discussion (dans l’objet « Commentaires »)</w:t>
      </w:r>
      <w:r w:rsidR="00A5369C">
        <w:rPr>
          <w:noProof/>
        </w:rPr>
        <w:t>.</w:t>
      </w:r>
    </w:p>
    <w:p w14:paraId="25B1F923" w14:textId="12C22327" w:rsidR="00A5369C" w:rsidRDefault="00A72CDE" w:rsidP="00A81D07">
      <w:pPr>
        <w:spacing w:after="0" w:line="240" w:lineRule="auto"/>
        <w:rPr>
          <w:noProof/>
        </w:rPr>
      </w:pPr>
      <w:r>
        <w:rPr>
          <w:noProof/>
        </w:rPr>
        <w:lastRenderedPageBreak/>
        <w:pict w14:anchorId="5D452DEE">
          <v:shape id="_x0000_i1029" type="#_x0000_t75" style="width:503.4pt;height:195.6pt;visibility:visible;mso-wrap-style:square">
            <v:imagedata r:id="rId11" o:title=""/>
          </v:shape>
        </w:pict>
      </w:r>
    </w:p>
    <w:p w14:paraId="3CCB4903" w14:textId="64142FA1" w:rsidR="00A20134" w:rsidRPr="00344BF4" w:rsidRDefault="00A20134" w:rsidP="00A81D07">
      <w:pPr>
        <w:spacing w:after="0" w:line="240" w:lineRule="auto"/>
        <w:rPr>
          <w:szCs w:val="28"/>
        </w:rPr>
      </w:pPr>
      <w:r>
        <w:rPr>
          <w:noProof/>
        </w:rPr>
        <w:t xml:space="preserve">Une fois confirmer la réponse est ajoutée dans </w:t>
      </w:r>
      <w:r w:rsidR="00083834">
        <w:rPr>
          <w:noProof/>
        </w:rPr>
        <w:t>la liste et un appel à l’API en utilisant la méthode « PUT » est fait pour modifier l</w:t>
      </w:r>
      <w:r w:rsidR="00E3747C">
        <w:rPr>
          <w:noProof/>
        </w:rPr>
        <w:t xml:space="preserve">e message (la discussion) dans la collection de la BD. Ainsi </w:t>
      </w:r>
      <w:r w:rsidR="00A90D1A">
        <w:rPr>
          <w:noProof/>
        </w:rPr>
        <w:t xml:space="preserve">à chaque nouvelle réponse le message au complet </w:t>
      </w:r>
      <w:r w:rsidR="006123B4">
        <w:rPr>
          <w:noProof/>
        </w:rPr>
        <w:t xml:space="preserve">(auquel on ajoute la nouvelle réponse) </w:t>
      </w:r>
      <w:r w:rsidR="00A90D1A">
        <w:rPr>
          <w:noProof/>
        </w:rPr>
        <w:t xml:space="preserve">est </w:t>
      </w:r>
      <w:r w:rsidR="00EF039C">
        <w:rPr>
          <w:noProof/>
        </w:rPr>
        <w:t>r</w:t>
      </w:r>
      <w:r w:rsidR="00A90D1A">
        <w:rPr>
          <w:noProof/>
        </w:rPr>
        <w:t>envoyé à la BD</w:t>
      </w:r>
      <w:r w:rsidR="00EF039C">
        <w:rPr>
          <w:noProof/>
        </w:rPr>
        <w:t xml:space="preserve"> </w:t>
      </w:r>
      <w:r w:rsidR="006123B4">
        <w:rPr>
          <w:noProof/>
        </w:rPr>
        <w:t>en utilisant PUT.</w:t>
      </w:r>
    </w:p>
    <w:sectPr w:rsidR="00A20134" w:rsidRPr="00344BF4" w:rsidSect="00D914EC">
      <w:headerReference w:type="default" r:id="rId12"/>
      <w:footerReference w:type="default" r:id="rId13"/>
      <w:pgSz w:w="12240" w:h="15840"/>
      <w:pgMar w:top="1418" w:right="1080" w:bottom="1440" w:left="108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3E7D" w14:textId="77777777" w:rsidR="00A00C8E" w:rsidRDefault="00A00C8E" w:rsidP="002A76DC">
      <w:pPr>
        <w:spacing w:after="0" w:line="240" w:lineRule="auto"/>
      </w:pPr>
      <w:r>
        <w:separator/>
      </w:r>
    </w:p>
  </w:endnote>
  <w:endnote w:type="continuationSeparator" w:id="0">
    <w:p w14:paraId="2A749DBF" w14:textId="77777777" w:rsidR="00A00C8E" w:rsidRDefault="00A00C8E" w:rsidP="002A7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9CDC7" w14:textId="77777777" w:rsidR="001771F4" w:rsidRPr="001771F4" w:rsidRDefault="001771F4" w:rsidP="00652144">
    <w:pPr>
      <w:pStyle w:val="Pieddepage"/>
      <w:pBdr>
        <w:top w:val="single" w:sz="4" w:space="1" w:color="auto"/>
      </w:pBdr>
      <w:jc w:val="right"/>
      <w:rPr>
        <w:sz w:val="6"/>
        <w:szCs w:val="6"/>
      </w:rPr>
    </w:pPr>
  </w:p>
  <w:p w14:paraId="04B5D957" w14:textId="612418E9" w:rsidR="002C66BE" w:rsidRDefault="002C66BE" w:rsidP="00652144">
    <w:pPr>
      <w:pStyle w:val="Pieddepage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fr-FR"/>
      </w:rPr>
      <w:t>2</w:t>
    </w:r>
    <w:r>
      <w:fldChar w:fldCharType="end"/>
    </w:r>
    <w:r>
      <w:t xml:space="preserve"> de </w:t>
    </w:r>
    <w:r w:rsidR="00933183">
      <w:t>4</w:t>
    </w:r>
  </w:p>
  <w:p w14:paraId="1D2C4B99" w14:textId="77777777" w:rsidR="000C31DA" w:rsidRDefault="000C31DA" w:rsidP="002A76DC">
    <w:pPr>
      <w:pStyle w:val="Pieddepage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EE84" w14:textId="77777777" w:rsidR="00A00C8E" w:rsidRDefault="00A00C8E" w:rsidP="002A76DC">
      <w:pPr>
        <w:spacing w:after="0" w:line="240" w:lineRule="auto"/>
      </w:pPr>
      <w:r>
        <w:separator/>
      </w:r>
    </w:p>
  </w:footnote>
  <w:footnote w:type="continuationSeparator" w:id="0">
    <w:p w14:paraId="4ABE8D18" w14:textId="77777777" w:rsidR="00A00C8E" w:rsidRDefault="00A00C8E" w:rsidP="002A7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91FA1" w14:textId="2B49BE71" w:rsidR="00BE222C" w:rsidRDefault="00BE222C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7371"/>
        <w:tab w:val="right" w:pos="9923"/>
      </w:tabs>
      <w:ind w:left="-142" w:right="-126" w:firstLine="142"/>
      <w:rPr>
        <w:b/>
        <w:color w:val="F8F8F8"/>
        <w:sz w:val="20"/>
      </w:rPr>
    </w:pPr>
    <w:r>
      <w:rPr>
        <w:b/>
        <w:color w:val="F8F8F8"/>
        <w:sz w:val="20"/>
      </w:rPr>
      <w:t>Collège Lionel-Groulx</w:t>
    </w:r>
    <w:r>
      <w:rPr>
        <w:b/>
        <w:color w:val="F8F8F8"/>
        <w:sz w:val="20"/>
      </w:rPr>
      <w:tab/>
    </w:r>
    <w:r w:rsidR="009F1B1C">
      <w:rPr>
        <w:b/>
        <w:color w:val="F8F8F8"/>
        <w:sz w:val="20"/>
      </w:rPr>
      <w:t xml:space="preserve">Programmation </w:t>
    </w:r>
    <w:r w:rsidR="00406A44">
      <w:rPr>
        <w:b/>
        <w:color w:val="F8F8F8"/>
        <w:sz w:val="20"/>
      </w:rPr>
      <w:t xml:space="preserve">de services </w:t>
    </w:r>
    <w:r w:rsidR="00443A5B">
      <w:rPr>
        <w:b/>
        <w:color w:val="F8F8F8"/>
        <w:sz w:val="20"/>
      </w:rPr>
      <w:t>Web</w:t>
    </w:r>
    <w:r>
      <w:rPr>
        <w:b/>
        <w:color w:val="F8F8F8"/>
        <w:sz w:val="20"/>
      </w:rPr>
      <w:t xml:space="preserve"> </w:t>
    </w:r>
  </w:p>
  <w:p w14:paraId="29CF419A" w14:textId="2B3580C1" w:rsidR="000C31DA" w:rsidRDefault="000C31DA" w:rsidP="00406A44">
    <w:pPr>
      <w:pStyle w:val="En-tte"/>
      <w:pBdr>
        <w:top w:val="single" w:sz="4" w:space="1" w:color="auto"/>
        <w:bottom w:val="single" w:sz="4" w:space="1" w:color="auto"/>
      </w:pBdr>
      <w:shd w:val="clear" w:color="auto" w:fill="000000"/>
      <w:tabs>
        <w:tab w:val="clear" w:pos="4320"/>
        <w:tab w:val="clear" w:pos="8640"/>
        <w:tab w:val="left" w:pos="3402"/>
        <w:tab w:val="left" w:pos="7371"/>
        <w:tab w:val="right" w:pos="10080"/>
      </w:tabs>
      <w:ind w:left="-142" w:right="-126" w:firstLine="142"/>
    </w:pPr>
    <w:r>
      <w:rPr>
        <w:b/>
        <w:color w:val="F8F8F8"/>
        <w:sz w:val="20"/>
      </w:rPr>
      <w:t xml:space="preserve"> </w:t>
    </w:r>
    <w:r w:rsidR="00406A44">
      <w:rPr>
        <w:b/>
        <w:color w:val="F8F8F8"/>
        <w:sz w:val="20"/>
      </w:rPr>
      <w:t>Automne</w:t>
    </w:r>
    <w:r w:rsidR="00BE222C">
      <w:rPr>
        <w:b/>
        <w:color w:val="F8F8F8"/>
        <w:sz w:val="20"/>
      </w:rPr>
      <w:t xml:space="preserve"> </w:t>
    </w:r>
    <w:r w:rsidR="00C15B00">
      <w:rPr>
        <w:b/>
        <w:color w:val="F8F8F8"/>
        <w:sz w:val="20"/>
      </w:rPr>
      <w:t>20</w:t>
    </w:r>
    <w:r w:rsidR="00FD5F38">
      <w:rPr>
        <w:b/>
        <w:color w:val="F8F8F8"/>
        <w:sz w:val="20"/>
      </w:rPr>
      <w:t>2</w:t>
    </w:r>
    <w:r w:rsidR="00A72CDE">
      <w:rPr>
        <w:b/>
        <w:color w:val="F8F8F8"/>
        <w:sz w:val="20"/>
      </w:rPr>
      <w:t>2</w:t>
    </w:r>
    <w:r w:rsidR="00BE222C">
      <w:rPr>
        <w:b/>
        <w:color w:val="F8F8F8"/>
        <w:sz w:val="20"/>
      </w:rPr>
      <w:tab/>
    </w:r>
    <w:r w:rsidR="00BE222C">
      <w:rPr>
        <w:b/>
        <w:color w:val="F8F8F8"/>
        <w:sz w:val="20"/>
      </w:rPr>
      <w:tab/>
    </w:r>
    <w:r w:rsidR="00B52BD2">
      <w:rPr>
        <w:b/>
        <w:color w:val="F8F8F8"/>
        <w:sz w:val="20"/>
      </w:rPr>
      <w:t>Travail pratique</w:t>
    </w:r>
    <w:r>
      <w:rPr>
        <w:b/>
        <w:color w:val="F8F8F8"/>
        <w:sz w:val="20"/>
      </w:rPr>
      <w:t xml:space="preserve"> </w:t>
    </w:r>
    <w:r w:rsidR="00801F3D">
      <w:rPr>
        <w:b/>
        <w:color w:val="F8F8F8"/>
        <w:sz w:val="20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5F8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07B6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7DA5"/>
    <w:multiLevelType w:val="hybridMultilevel"/>
    <w:tmpl w:val="F89035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0741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02AF2"/>
    <w:multiLevelType w:val="hybridMultilevel"/>
    <w:tmpl w:val="825CA44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15D53"/>
    <w:multiLevelType w:val="hybridMultilevel"/>
    <w:tmpl w:val="EDA220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01191"/>
    <w:multiLevelType w:val="hybridMultilevel"/>
    <w:tmpl w:val="A5AC57E2"/>
    <w:lvl w:ilvl="0" w:tplc="F5D8F97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7725B83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22E0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A3DC1"/>
    <w:multiLevelType w:val="hybridMultilevel"/>
    <w:tmpl w:val="21C268B6"/>
    <w:lvl w:ilvl="0" w:tplc="CBECCF6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8F96DDC"/>
    <w:multiLevelType w:val="hybridMultilevel"/>
    <w:tmpl w:val="0114C13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A5BCF"/>
    <w:multiLevelType w:val="hybridMultilevel"/>
    <w:tmpl w:val="8F680068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4557F"/>
    <w:multiLevelType w:val="hybridMultilevel"/>
    <w:tmpl w:val="233E526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E7986"/>
    <w:multiLevelType w:val="hybridMultilevel"/>
    <w:tmpl w:val="6ADE205C"/>
    <w:lvl w:ilvl="0" w:tplc="0C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007B5"/>
    <w:multiLevelType w:val="hybridMultilevel"/>
    <w:tmpl w:val="677ECFD2"/>
    <w:lvl w:ilvl="0" w:tplc="E8B0604A">
      <w:start w:val="1"/>
      <w:numFmt w:val="decimal"/>
      <w:pStyle w:val="Question"/>
      <w:lvlText w:val="%1."/>
      <w:lvlJc w:val="left"/>
      <w:pPr>
        <w:ind w:left="360" w:hanging="360"/>
      </w:pPr>
      <w:rPr>
        <w:rFonts w:cs="Times New Roman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 w15:restartNumberingAfterBreak="0">
    <w:nsid w:val="56E4334B"/>
    <w:multiLevelType w:val="hybridMultilevel"/>
    <w:tmpl w:val="639CCA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1371D"/>
    <w:multiLevelType w:val="multilevel"/>
    <w:tmpl w:val="591C228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cs="Times New Roman"/>
        <w:b w:val="0"/>
        <w:bCs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 w15:restartNumberingAfterBreak="0">
    <w:nsid w:val="660F2781"/>
    <w:multiLevelType w:val="hybridMultilevel"/>
    <w:tmpl w:val="DF0C672E"/>
    <w:lvl w:ilvl="0" w:tplc="651C745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E16C1A"/>
    <w:multiLevelType w:val="hybridMultilevel"/>
    <w:tmpl w:val="D530277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F167944"/>
    <w:multiLevelType w:val="hybridMultilevel"/>
    <w:tmpl w:val="20583ABC"/>
    <w:lvl w:ilvl="0" w:tplc="5EAA296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D5A31"/>
    <w:multiLevelType w:val="hybridMultilevel"/>
    <w:tmpl w:val="3F6679A4"/>
    <w:lvl w:ilvl="0" w:tplc="A5AAE3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2387362">
    <w:abstractNumId w:val="16"/>
  </w:num>
  <w:num w:numId="2" w16cid:durableId="1616398357">
    <w:abstractNumId w:val="14"/>
  </w:num>
  <w:num w:numId="3" w16cid:durableId="1531454988">
    <w:abstractNumId w:val="10"/>
  </w:num>
  <w:num w:numId="4" w16cid:durableId="599797801">
    <w:abstractNumId w:val="11"/>
  </w:num>
  <w:num w:numId="5" w16cid:durableId="1315452618">
    <w:abstractNumId w:val="18"/>
  </w:num>
  <w:num w:numId="6" w16cid:durableId="1386218128">
    <w:abstractNumId w:val="3"/>
  </w:num>
  <w:num w:numId="7" w16cid:durableId="1398741627">
    <w:abstractNumId w:val="20"/>
  </w:num>
  <w:num w:numId="8" w16cid:durableId="1807239749">
    <w:abstractNumId w:val="13"/>
  </w:num>
  <w:num w:numId="9" w16cid:durableId="1486893229">
    <w:abstractNumId w:val="17"/>
  </w:num>
  <w:num w:numId="10" w16cid:durableId="1327711150">
    <w:abstractNumId w:val="9"/>
  </w:num>
  <w:num w:numId="11" w16cid:durableId="295336033">
    <w:abstractNumId w:val="2"/>
  </w:num>
  <w:num w:numId="12" w16cid:durableId="1634018612">
    <w:abstractNumId w:val="5"/>
  </w:num>
  <w:num w:numId="13" w16cid:durableId="1078793975">
    <w:abstractNumId w:val="0"/>
  </w:num>
  <w:num w:numId="14" w16cid:durableId="444737490">
    <w:abstractNumId w:val="6"/>
  </w:num>
  <w:num w:numId="15" w16cid:durableId="990863334">
    <w:abstractNumId w:val="15"/>
  </w:num>
  <w:num w:numId="16" w16cid:durableId="1765950691">
    <w:abstractNumId w:val="8"/>
  </w:num>
  <w:num w:numId="17" w16cid:durableId="1937591735">
    <w:abstractNumId w:val="7"/>
  </w:num>
  <w:num w:numId="18" w16cid:durableId="1034304529">
    <w:abstractNumId w:val="1"/>
  </w:num>
  <w:num w:numId="19" w16cid:durableId="2097940506">
    <w:abstractNumId w:val="12"/>
  </w:num>
  <w:num w:numId="20" w16cid:durableId="1563784163">
    <w:abstractNumId w:val="4"/>
  </w:num>
  <w:num w:numId="21" w16cid:durableId="224486744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2711"/>
    <w:rsid w:val="0000445E"/>
    <w:rsid w:val="00010601"/>
    <w:rsid w:val="00010A3E"/>
    <w:rsid w:val="00011094"/>
    <w:rsid w:val="00011F15"/>
    <w:rsid w:val="00020D9E"/>
    <w:rsid w:val="000301E4"/>
    <w:rsid w:val="00035923"/>
    <w:rsid w:val="0004362E"/>
    <w:rsid w:val="00054781"/>
    <w:rsid w:val="00055E3C"/>
    <w:rsid w:val="000808E8"/>
    <w:rsid w:val="000809BC"/>
    <w:rsid w:val="00083834"/>
    <w:rsid w:val="000838CE"/>
    <w:rsid w:val="0009645C"/>
    <w:rsid w:val="00096D1A"/>
    <w:rsid w:val="00097C6D"/>
    <w:rsid w:val="00097F93"/>
    <w:rsid w:val="000A3AD0"/>
    <w:rsid w:val="000A5DA8"/>
    <w:rsid w:val="000B1D50"/>
    <w:rsid w:val="000C1F7B"/>
    <w:rsid w:val="000C31DA"/>
    <w:rsid w:val="000C33A2"/>
    <w:rsid w:val="000C42FE"/>
    <w:rsid w:val="000C4DA7"/>
    <w:rsid w:val="000D3344"/>
    <w:rsid w:val="000D5A69"/>
    <w:rsid w:val="000E72C5"/>
    <w:rsid w:val="000F21F9"/>
    <w:rsid w:val="001120E9"/>
    <w:rsid w:val="00120C0C"/>
    <w:rsid w:val="00123F11"/>
    <w:rsid w:val="00134FDB"/>
    <w:rsid w:val="00136B84"/>
    <w:rsid w:val="00142752"/>
    <w:rsid w:val="0014581E"/>
    <w:rsid w:val="00146644"/>
    <w:rsid w:val="00152C1D"/>
    <w:rsid w:val="00154A7D"/>
    <w:rsid w:val="00155AFA"/>
    <w:rsid w:val="00157DF3"/>
    <w:rsid w:val="00170A10"/>
    <w:rsid w:val="00175F8E"/>
    <w:rsid w:val="001771F4"/>
    <w:rsid w:val="00194FC1"/>
    <w:rsid w:val="001A005B"/>
    <w:rsid w:val="001A05FC"/>
    <w:rsid w:val="001A49F0"/>
    <w:rsid w:val="001B02A7"/>
    <w:rsid w:val="001B5D5D"/>
    <w:rsid w:val="001B72C3"/>
    <w:rsid w:val="001E1201"/>
    <w:rsid w:val="001F195A"/>
    <w:rsid w:val="001F2FB1"/>
    <w:rsid w:val="001F614D"/>
    <w:rsid w:val="0020006A"/>
    <w:rsid w:val="00200B4D"/>
    <w:rsid w:val="00202A71"/>
    <w:rsid w:val="00205470"/>
    <w:rsid w:val="00206EF5"/>
    <w:rsid w:val="00211F4E"/>
    <w:rsid w:val="00215E8E"/>
    <w:rsid w:val="00221B67"/>
    <w:rsid w:val="0022484E"/>
    <w:rsid w:val="002269DD"/>
    <w:rsid w:val="00230220"/>
    <w:rsid w:val="00234247"/>
    <w:rsid w:val="0023454E"/>
    <w:rsid w:val="002347CD"/>
    <w:rsid w:val="00234ED2"/>
    <w:rsid w:val="002438BB"/>
    <w:rsid w:val="002553FA"/>
    <w:rsid w:val="00263025"/>
    <w:rsid w:val="00277DB4"/>
    <w:rsid w:val="00287A58"/>
    <w:rsid w:val="00291401"/>
    <w:rsid w:val="0029289F"/>
    <w:rsid w:val="002A271C"/>
    <w:rsid w:val="002A2B46"/>
    <w:rsid w:val="002A76DC"/>
    <w:rsid w:val="002B410C"/>
    <w:rsid w:val="002B4BE5"/>
    <w:rsid w:val="002C396B"/>
    <w:rsid w:val="002C5ACA"/>
    <w:rsid w:val="002C63CF"/>
    <w:rsid w:val="002C66BE"/>
    <w:rsid w:val="002D3B73"/>
    <w:rsid w:val="002D6D84"/>
    <w:rsid w:val="002D7DC0"/>
    <w:rsid w:val="002E39F9"/>
    <w:rsid w:val="002F3526"/>
    <w:rsid w:val="002F35E0"/>
    <w:rsid w:val="00306BDA"/>
    <w:rsid w:val="00313B1C"/>
    <w:rsid w:val="00333919"/>
    <w:rsid w:val="00333FFC"/>
    <w:rsid w:val="00334F9A"/>
    <w:rsid w:val="00341459"/>
    <w:rsid w:val="00344BF4"/>
    <w:rsid w:val="003619F4"/>
    <w:rsid w:val="003636EA"/>
    <w:rsid w:val="00377ED3"/>
    <w:rsid w:val="00380260"/>
    <w:rsid w:val="00380D67"/>
    <w:rsid w:val="00381B55"/>
    <w:rsid w:val="0038668F"/>
    <w:rsid w:val="00393C6F"/>
    <w:rsid w:val="00394092"/>
    <w:rsid w:val="00395025"/>
    <w:rsid w:val="003969AD"/>
    <w:rsid w:val="003A41C2"/>
    <w:rsid w:val="003A6665"/>
    <w:rsid w:val="003B0141"/>
    <w:rsid w:val="003B32D5"/>
    <w:rsid w:val="003B4AA8"/>
    <w:rsid w:val="003B6553"/>
    <w:rsid w:val="003C1F20"/>
    <w:rsid w:val="003E5818"/>
    <w:rsid w:val="003F2901"/>
    <w:rsid w:val="003F3010"/>
    <w:rsid w:val="004063EE"/>
    <w:rsid w:val="00406A44"/>
    <w:rsid w:val="00411DD8"/>
    <w:rsid w:val="00420D8B"/>
    <w:rsid w:val="00431439"/>
    <w:rsid w:val="00431516"/>
    <w:rsid w:val="0043295F"/>
    <w:rsid w:val="00441DC1"/>
    <w:rsid w:val="00441E38"/>
    <w:rsid w:val="00443A5B"/>
    <w:rsid w:val="00454B23"/>
    <w:rsid w:val="00454FF9"/>
    <w:rsid w:val="00457BC1"/>
    <w:rsid w:val="0046241B"/>
    <w:rsid w:val="00463625"/>
    <w:rsid w:val="00464C8A"/>
    <w:rsid w:val="00466A56"/>
    <w:rsid w:val="004677D2"/>
    <w:rsid w:val="004724F8"/>
    <w:rsid w:val="0047401E"/>
    <w:rsid w:val="004778CE"/>
    <w:rsid w:val="0048284C"/>
    <w:rsid w:val="004854D1"/>
    <w:rsid w:val="004861B6"/>
    <w:rsid w:val="0049740F"/>
    <w:rsid w:val="004A1877"/>
    <w:rsid w:val="004A1BA7"/>
    <w:rsid w:val="004A20F9"/>
    <w:rsid w:val="004A4D18"/>
    <w:rsid w:val="004B1C07"/>
    <w:rsid w:val="004C0BF8"/>
    <w:rsid w:val="004C1CC9"/>
    <w:rsid w:val="004D2BCD"/>
    <w:rsid w:val="004D4C36"/>
    <w:rsid w:val="004D565C"/>
    <w:rsid w:val="004E3A71"/>
    <w:rsid w:val="004E467F"/>
    <w:rsid w:val="004F0025"/>
    <w:rsid w:val="004F1B06"/>
    <w:rsid w:val="004F1F76"/>
    <w:rsid w:val="004F2DFE"/>
    <w:rsid w:val="004F4002"/>
    <w:rsid w:val="004F6E96"/>
    <w:rsid w:val="004F7755"/>
    <w:rsid w:val="0050034A"/>
    <w:rsid w:val="00502881"/>
    <w:rsid w:val="00503CCC"/>
    <w:rsid w:val="00514E34"/>
    <w:rsid w:val="00527ABE"/>
    <w:rsid w:val="00532197"/>
    <w:rsid w:val="00533579"/>
    <w:rsid w:val="00541DB8"/>
    <w:rsid w:val="00544083"/>
    <w:rsid w:val="0057214E"/>
    <w:rsid w:val="005732CB"/>
    <w:rsid w:val="005809F1"/>
    <w:rsid w:val="00581401"/>
    <w:rsid w:val="00583517"/>
    <w:rsid w:val="00591D53"/>
    <w:rsid w:val="00593521"/>
    <w:rsid w:val="005A0002"/>
    <w:rsid w:val="005A12DF"/>
    <w:rsid w:val="005A333A"/>
    <w:rsid w:val="005A7F3C"/>
    <w:rsid w:val="005B067B"/>
    <w:rsid w:val="005B608D"/>
    <w:rsid w:val="005C42FE"/>
    <w:rsid w:val="005C61AB"/>
    <w:rsid w:val="005C66BA"/>
    <w:rsid w:val="005D346F"/>
    <w:rsid w:val="005D692C"/>
    <w:rsid w:val="005F0E4A"/>
    <w:rsid w:val="005F3B08"/>
    <w:rsid w:val="00600CAA"/>
    <w:rsid w:val="00603741"/>
    <w:rsid w:val="00605A2F"/>
    <w:rsid w:val="00605CA8"/>
    <w:rsid w:val="006123B4"/>
    <w:rsid w:val="0061276E"/>
    <w:rsid w:val="006158EB"/>
    <w:rsid w:val="00621012"/>
    <w:rsid w:val="0062107D"/>
    <w:rsid w:val="0062349A"/>
    <w:rsid w:val="006253BF"/>
    <w:rsid w:val="006340B1"/>
    <w:rsid w:val="006403CD"/>
    <w:rsid w:val="00642573"/>
    <w:rsid w:val="006456E9"/>
    <w:rsid w:val="00652144"/>
    <w:rsid w:val="00653A74"/>
    <w:rsid w:val="00653C42"/>
    <w:rsid w:val="006631A1"/>
    <w:rsid w:val="006666F8"/>
    <w:rsid w:val="006705FA"/>
    <w:rsid w:val="00676EF1"/>
    <w:rsid w:val="00681B76"/>
    <w:rsid w:val="00683355"/>
    <w:rsid w:val="006952CE"/>
    <w:rsid w:val="006A2378"/>
    <w:rsid w:val="006A2E9A"/>
    <w:rsid w:val="006A43EA"/>
    <w:rsid w:val="006A5F7B"/>
    <w:rsid w:val="006A6668"/>
    <w:rsid w:val="006B2225"/>
    <w:rsid w:val="006B60E1"/>
    <w:rsid w:val="006C1E65"/>
    <w:rsid w:val="006C4BEC"/>
    <w:rsid w:val="006D14A8"/>
    <w:rsid w:val="006E341D"/>
    <w:rsid w:val="006E4AEC"/>
    <w:rsid w:val="006F08EE"/>
    <w:rsid w:val="006F3858"/>
    <w:rsid w:val="00703670"/>
    <w:rsid w:val="00703B30"/>
    <w:rsid w:val="007112AB"/>
    <w:rsid w:val="0071154F"/>
    <w:rsid w:val="007152D0"/>
    <w:rsid w:val="007165D7"/>
    <w:rsid w:val="00720096"/>
    <w:rsid w:val="00722711"/>
    <w:rsid w:val="00723037"/>
    <w:rsid w:val="00726C75"/>
    <w:rsid w:val="007341CB"/>
    <w:rsid w:val="007352AF"/>
    <w:rsid w:val="0074001D"/>
    <w:rsid w:val="007430E7"/>
    <w:rsid w:val="00755B80"/>
    <w:rsid w:val="00763572"/>
    <w:rsid w:val="007640FB"/>
    <w:rsid w:val="007774E8"/>
    <w:rsid w:val="00790E21"/>
    <w:rsid w:val="007A44B7"/>
    <w:rsid w:val="007B5E25"/>
    <w:rsid w:val="007C2EE6"/>
    <w:rsid w:val="007C52FF"/>
    <w:rsid w:val="007C6218"/>
    <w:rsid w:val="007D2F17"/>
    <w:rsid w:val="007E077D"/>
    <w:rsid w:val="007E3164"/>
    <w:rsid w:val="007E71B5"/>
    <w:rsid w:val="007F1368"/>
    <w:rsid w:val="007F174A"/>
    <w:rsid w:val="00801203"/>
    <w:rsid w:val="00801F3D"/>
    <w:rsid w:val="00810113"/>
    <w:rsid w:val="008158C9"/>
    <w:rsid w:val="00820276"/>
    <w:rsid w:val="008222DA"/>
    <w:rsid w:val="00827BC8"/>
    <w:rsid w:val="00831068"/>
    <w:rsid w:val="008327D8"/>
    <w:rsid w:val="0084051E"/>
    <w:rsid w:val="0084181D"/>
    <w:rsid w:val="008476E8"/>
    <w:rsid w:val="008556C0"/>
    <w:rsid w:val="008556CF"/>
    <w:rsid w:val="00857A1E"/>
    <w:rsid w:val="00866C18"/>
    <w:rsid w:val="008739ED"/>
    <w:rsid w:val="00881020"/>
    <w:rsid w:val="0088172B"/>
    <w:rsid w:val="00890372"/>
    <w:rsid w:val="008A3912"/>
    <w:rsid w:val="008A4D60"/>
    <w:rsid w:val="008B327E"/>
    <w:rsid w:val="008B50D1"/>
    <w:rsid w:val="008B5E4E"/>
    <w:rsid w:val="008C049D"/>
    <w:rsid w:val="008C430B"/>
    <w:rsid w:val="008C498B"/>
    <w:rsid w:val="008D20CF"/>
    <w:rsid w:val="008D633E"/>
    <w:rsid w:val="008D64AF"/>
    <w:rsid w:val="008E17EE"/>
    <w:rsid w:val="008E5898"/>
    <w:rsid w:val="008F0FA0"/>
    <w:rsid w:val="008F2B88"/>
    <w:rsid w:val="008F516F"/>
    <w:rsid w:val="00904EA9"/>
    <w:rsid w:val="00907774"/>
    <w:rsid w:val="00915D51"/>
    <w:rsid w:val="00920175"/>
    <w:rsid w:val="00922A7A"/>
    <w:rsid w:val="00931780"/>
    <w:rsid w:val="0093213D"/>
    <w:rsid w:val="00933183"/>
    <w:rsid w:val="0093473E"/>
    <w:rsid w:val="00934C7F"/>
    <w:rsid w:val="00940771"/>
    <w:rsid w:val="009431F1"/>
    <w:rsid w:val="00951EC5"/>
    <w:rsid w:val="00952B17"/>
    <w:rsid w:val="009539B9"/>
    <w:rsid w:val="009560BB"/>
    <w:rsid w:val="00962B41"/>
    <w:rsid w:val="00966180"/>
    <w:rsid w:val="00987D40"/>
    <w:rsid w:val="0099028B"/>
    <w:rsid w:val="00993CE5"/>
    <w:rsid w:val="00994A5F"/>
    <w:rsid w:val="009A1B0B"/>
    <w:rsid w:val="009A2173"/>
    <w:rsid w:val="009A66A6"/>
    <w:rsid w:val="009B2BC0"/>
    <w:rsid w:val="009B4622"/>
    <w:rsid w:val="009D5017"/>
    <w:rsid w:val="009D5D89"/>
    <w:rsid w:val="009E685B"/>
    <w:rsid w:val="009F01D4"/>
    <w:rsid w:val="009F18F1"/>
    <w:rsid w:val="009F1B1C"/>
    <w:rsid w:val="009F3A29"/>
    <w:rsid w:val="009F66D8"/>
    <w:rsid w:val="00A00C8E"/>
    <w:rsid w:val="00A019E5"/>
    <w:rsid w:val="00A01AB4"/>
    <w:rsid w:val="00A133BE"/>
    <w:rsid w:val="00A16502"/>
    <w:rsid w:val="00A16818"/>
    <w:rsid w:val="00A20134"/>
    <w:rsid w:val="00A241F2"/>
    <w:rsid w:val="00A27976"/>
    <w:rsid w:val="00A27DC5"/>
    <w:rsid w:val="00A352B7"/>
    <w:rsid w:val="00A35A1D"/>
    <w:rsid w:val="00A36A79"/>
    <w:rsid w:val="00A4279D"/>
    <w:rsid w:val="00A44B7B"/>
    <w:rsid w:val="00A5369C"/>
    <w:rsid w:val="00A53FFE"/>
    <w:rsid w:val="00A55374"/>
    <w:rsid w:val="00A57354"/>
    <w:rsid w:val="00A72CDE"/>
    <w:rsid w:val="00A81D07"/>
    <w:rsid w:val="00A82D27"/>
    <w:rsid w:val="00A90D1A"/>
    <w:rsid w:val="00AA0F41"/>
    <w:rsid w:val="00AA710B"/>
    <w:rsid w:val="00AB2413"/>
    <w:rsid w:val="00AB6006"/>
    <w:rsid w:val="00AC054F"/>
    <w:rsid w:val="00AC3D77"/>
    <w:rsid w:val="00AF17A2"/>
    <w:rsid w:val="00AF5C34"/>
    <w:rsid w:val="00AF6886"/>
    <w:rsid w:val="00B002AA"/>
    <w:rsid w:val="00B05125"/>
    <w:rsid w:val="00B117B2"/>
    <w:rsid w:val="00B15C13"/>
    <w:rsid w:val="00B22E7B"/>
    <w:rsid w:val="00B239A2"/>
    <w:rsid w:val="00B25664"/>
    <w:rsid w:val="00B31090"/>
    <w:rsid w:val="00B36682"/>
    <w:rsid w:val="00B432BE"/>
    <w:rsid w:val="00B438AF"/>
    <w:rsid w:val="00B4692D"/>
    <w:rsid w:val="00B506C4"/>
    <w:rsid w:val="00B52BD2"/>
    <w:rsid w:val="00B614B5"/>
    <w:rsid w:val="00B61EFD"/>
    <w:rsid w:val="00B630E4"/>
    <w:rsid w:val="00B714D9"/>
    <w:rsid w:val="00B81340"/>
    <w:rsid w:val="00B83691"/>
    <w:rsid w:val="00B838E4"/>
    <w:rsid w:val="00B8757C"/>
    <w:rsid w:val="00B91C77"/>
    <w:rsid w:val="00B93A25"/>
    <w:rsid w:val="00BA05FB"/>
    <w:rsid w:val="00BA1D77"/>
    <w:rsid w:val="00BA45E6"/>
    <w:rsid w:val="00BB0E19"/>
    <w:rsid w:val="00BC0194"/>
    <w:rsid w:val="00BC0DF0"/>
    <w:rsid w:val="00BC7352"/>
    <w:rsid w:val="00BD42AA"/>
    <w:rsid w:val="00BD4F65"/>
    <w:rsid w:val="00BE1528"/>
    <w:rsid w:val="00BE222C"/>
    <w:rsid w:val="00BE4CB0"/>
    <w:rsid w:val="00BE5F4C"/>
    <w:rsid w:val="00BE7C96"/>
    <w:rsid w:val="00C03BAA"/>
    <w:rsid w:val="00C0554B"/>
    <w:rsid w:val="00C110CF"/>
    <w:rsid w:val="00C12E95"/>
    <w:rsid w:val="00C136E2"/>
    <w:rsid w:val="00C1370C"/>
    <w:rsid w:val="00C13F2C"/>
    <w:rsid w:val="00C14E7A"/>
    <w:rsid w:val="00C15B00"/>
    <w:rsid w:val="00C21C90"/>
    <w:rsid w:val="00C22806"/>
    <w:rsid w:val="00C22A0A"/>
    <w:rsid w:val="00C40FB0"/>
    <w:rsid w:val="00C56898"/>
    <w:rsid w:val="00C57349"/>
    <w:rsid w:val="00C574C5"/>
    <w:rsid w:val="00C60CC8"/>
    <w:rsid w:val="00C70897"/>
    <w:rsid w:val="00C86B7C"/>
    <w:rsid w:val="00C93857"/>
    <w:rsid w:val="00CA0CD3"/>
    <w:rsid w:val="00CA1EFC"/>
    <w:rsid w:val="00CA6F65"/>
    <w:rsid w:val="00CB5684"/>
    <w:rsid w:val="00CB746D"/>
    <w:rsid w:val="00CD661E"/>
    <w:rsid w:val="00CD7DD5"/>
    <w:rsid w:val="00D0308A"/>
    <w:rsid w:val="00D03E9E"/>
    <w:rsid w:val="00D11DE5"/>
    <w:rsid w:val="00D132BC"/>
    <w:rsid w:val="00D177A5"/>
    <w:rsid w:val="00D23F73"/>
    <w:rsid w:val="00D361DE"/>
    <w:rsid w:val="00D40CCD"/>
    <w:rsid w:val="00D43E48"/>
    <w:rsid w:val="00D70874"/>
    <w:rsid w:val="00D75931"/>
    <w:rsid w:val="00D76990"/>
    <w:rsid w:val="00D914EC"/>
    <w:rsid w:val="00D92F96"/>
    <w:rsid w:val="00D96742"/>
    <w:rsid w:val="00D976F6"/>
    <w:rsid w:val="00DA0DB6"/>
    <w:rsid w:val="00DB01BF"/>
    <w:rsid w:val="00DC7878"/>
    <w:rsid w:val="00DD06A9"/>
    <w:rsid w:val="00DD47C5"/>
    <w:rsid w:val="00DE482D"/>
    <w:rsid w:val="00DF00CF"/>
    <w:rsid w:val="00E03676"/>
    <w:rsid w:val="00E223BF"/>
    <w:rsid w:val="00E26FA7"/>
    <w:rsid w:val="00E30304"/>
    <w:rsid w:val="00E359F2"/>
    <w:rsid w:val="00E3747C"/>
    <w:rsid w:val="00E421F5"/>
    <w:rsid w:val="00E43117"/>
    <w:rsid w:val="00E61E64"/>
    <w:rsid w:val="00E62B01"/>
    <w:rsid w:val="00E62DB7"/>
    <w:rsid w:val="00E63871"/>
    <w:rsid w:val="00E73E21"/>
    <w:rsid w:val="00E87AA4"/>
    <w:rsid w:val="00E92CB4"/>
    <w:rsid w:val="00E93099"/>
    <w:rsid w:val="00E93673"/>
    <w:rsid w:val="00E9522D"/>
    <w:rsid w:val="00E97DEA"/>
    <w:rsid w:val="00EA0D27"/>
    <w:rsid w:val="00EA302C"/>
    <w:rsid w:val="00EA684B"/>
    <w:rsid w:val="00EA7F0C"/>
    <w:rsid w:val="00EB38AC"/>
    <w:rsid w:val="00EC1268"/>
    <w:rsid w:val="00EC1705"/>
    <w:rsid w:val="00EC3836"/>
    <w:rsid w:val="00EC51BD"/>
    <w:rsid w:val="00EC5A4D"/>
    <w:rsid w:val="00ED6D4D"/>
    <w:rsid w:val="00EE33FF"/>
    <w:rsid w:val="00EF039C"/>
    <w:rsid w:val="00EF3B40"/>
    <w:rsid w:val="00EF4C6F"/>
    <w:rsid w:val="00EF4D04"/>
    <w:rsid w:val="00EF5F4A"/>
    <w:rsid w:val="00F011D5"/>
    <w:rsid w:val="00F12013"/>
    <w:rsid w:val="00F164A1"/>
    <w:rsid w:val="00F17324"/>
    <w:rsid w:val="00F25867"/>
    <w:rsid w:val="00F3435E"/>
    <w:rsid w:val="00F35BBC"/>
    <w:rsid w:val="00F40A6A"/>
    <w:rsid w:val="00F41D2B"/>
    <w:rsid w:val="00F42A59"/>
    <w:rsid w:val="00F479FB"/>
    <w:rsid w:val="00F66A5A"/>
    <w:rsid w:val="00F730C5"/>
    <w:rsid w:val="00F73547"/>
    <w:rsid w:val="00F7555D"/>
    <w:rsid w:val="00F75618"/>
    <w:rsid w:val="00F81FCF"/>
    <w:rsid w:val="00F857B7"/>
    <w:rsid w:val="00F86E9F"/>
    <w:rsid w:val="00FA070E"/>
    <w:rsid w:val="00FA1C68"/>
    <w:rsid w:val="00FA2E59"/>
    <w:rsid w:val="00FA4514"/>
    <w:rsid w:val="00FA5144"/>
    <w:rsid w:val="00FB673F"/>
    <w:rsid w:val="00FC386D"/>
    <w:rsid w:val="00FD5E9E"/>
    <w:rsid w:val="00FD5F38"/>
    <w:rsid w:val="00FD61D4"/>
    <w:rsid w:val="00FE3400"/>
    <w:rsid w:val="00FE4564"/>
    <w:rsid w:val="00FF23AB"/>
    <w:rsid w:val="00FF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2E7CF7"/>
  <w15:docId w15:val="{DC09D825-AE9D-45EA-A2AD-A7FC5647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6DC"/>
    <w:pPr>
      <w:spacing w:after="200" w:line="288" w:lineRule="auto"/>
    </w:pPr>
    <w:rPr>
      <w:iCs/>
      <w:sz w:val="24"/>
      <w:lang w:eastAsia="en-US"/>
    </w:rPr>
  </w:style>
  <w:style w:type="paragraph" w:styleId="Titre1">
    <w:name w:val="heading 1"/>
    <w:basedOn w:val="Normal"/>
    <w:next w:val="Normal"/>
    <w:link w:val="Titre1Car"/>
    <w:uiPriority w:val="99"/>
    <w:qFormat/>
    <w:rsid w:val="002A76DC"/>
    <w:pPr>
      <w:numPr>
        <w:numId w:val="1"/>
      </w:numPr>
      <w:pBdr>
        <w:top w:val="single" w:sz="8" w:space="0" w:color="B2B2B2"/>
        <w:left w:val="single" w:sz="48" w:space="0" w:color="B2B2B2"/>
        <w:bottom w:val="single" w:sz="8" w:space="0" w:color="B2B2B2"/>
        <w:right w:val="single" w:sz="8" w:space="0" w:color="B2B2B2"/>
      </w:pBdr>
      <w:shd w:val="clear" w:color="auto" w:fill="EFEFEF"/>
      <w:spacing w:before="480" w:after="100" w:line="269" w:lineRule="auto"/>
      <w:contextualSpacing/>
      <w:outlineLvl w:val="0"/>
    </w:pPr>
    <w:rPr>
      <w:b/>
      <w:bCs/>
      <w:color w:val="000000"/>
      <w:sz w:val="28"/>
      <w:szCs w:val="22"/>
    </w:rPr>
  </w:style>
  <w:style w:type="paragraph" w:styleId="Titre2">
    <w:name w:val="heading 2"/>
    <w:basedOn w:val="Normal"/>
    <w:next w:val="Normal"/>
    <w:link w:val="Titre2Car"/>
    <w:uiPriority w:val="99"/>
    <w:qFormat/>
    <w:rsid w:val="002A76DC"/>
    <w:pPr>
      <w:numPr>
        <w:ilvl w:val="1"/>
        <w:numId w:val="1"/>
      </w:numPr>
      <w:pBdr>
        <w:top w:val="single" w:sz="4" w:space="0" w:color="B2B2B2"/>
        <w:left w:val="single" w:sz="48" w:space="2" w:color="B2B2B2"/>
        <w:bottom w:val="single" w:sz="4" w:space="0" w:color="B2B2B2"/>
        <w:right w:val="single" w:sz="4" w:space="4" w:color="B2B2B2"/>
      </w:pBdr>
      <w:spacing w:before="200" w:after="100" w:line="269" w:lineRule="auto"/>
      <w:contextualSpacing/>
      <w:outlineLvl w:val="1"/>
    </w:pPr>
    <w:rPr>
      <w:b/>
      <w:bCs/>
      <w:color w:val="000000"/>
      <w:szCs w:val="22"/>
    </w:rPr>
  </w:style>
  <w:style w:type="paragraph" w:styleId="Titre3">
    <w:name w:val="heading 3"/>
    <w:basedOn w:val="Normal"/>
    <w:next w:val="Normal"/>
    <w:link w:val="Titre3Car"/>
    <w:uiPriority w:val="99"/>
    <w:qFormat/>
    <w:rsid w:val="002A76DC"/>
    <w:pPr>
      <w:numPr>
        <w:ilvl w:val="2"/>
        <w:numId w:val="1"/>
      </w:numPr>
      <w:pBdr>
        <w:left w:val="single" w:sz="48" w:space="2" w:color="B2B2B2"/>
        <w:bottom w:val="single" w:sz="4" w:space="0" w:color="B2B2B2"/>
      </w:pBdr>
      <w:spacing w:before="200" w:after="100" w:line="240" w:lineRule="auto"/>
      <w:contextualSpacing/>
      <w:outlineLvl w:val="2"/>
    </w:pPr>
    <w:rPr>
      <w:bCs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9"/>
    <w:qFormat/>
    <w:rsid w:val="002A76DC"/>
    <w:pPr>
      <w:numPr>
        <w:ilvl w:val="3"/>
        <w:numId w:val="1"/>
      </w:numPr>
      <w:pBdr>
        <w:left w:val="single" w:sz="4" w:space="2" w:color="B2B2B2"/>
        <w:bottom w:val="single" w:sz="4" w:space="2" w:color="B2B2B2"/>
      </w:pBdr>
      <w:spacing w:before="200" w:after="100" w:line="240" w:lineRule="auto"/>
      <w:contextualSpacing/>
      <w:outlineLvl w:val="3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9"/>
    <w:qFormat/>
    <w:rsid w:val="002A76DC"/>
    <w:pPr>
      <w:numPr>
        <w:ilvl w:val="4"/>
        <w:numId w:val="1"/>
      </w:numPr>
      <w:pBdr>
        <w:left w:val="dotted" w:sz="4" w:space="2" w:color="B2B2B2"/>
        <w:bottom w:val="dotted" w:sz="4" w:space="2" w:color="B2B2B2"/>
      </w:pBdr>
      <w:spacing w:before="200" w:after="100" w:line="240" w:lineRule="auto"/>
      <w:contextualSpacing/>
      <w:outlineLvl w:val="4"/>
    </w:pPr>
    <w:rPr>
      <w:rFonts w:ascii="Cambria" w:hAnsi="Cambria"/>
      <w:b/>
      <w:bCs/>
      <w:i/>
      <w:color w:val="858585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9"/>
    <w:qFormat/>
    <w:rsid w:val="002A76DC"/>
    <w:pPr>
      <w:numPr>
        <w:ilvl w:val="5"/>
        <w:numId w:val="1"/>
      </w:numPr>
      <w:pBdr>
        <w:bottom w:val="single" w:sz="4" w:space="2" w:color="E0E0E0"/>
      </w:pBdr>
      <w:spacing w:before="200" w:after="100" w:line="240" w:lineRule="auto"/>
      <w:contextualSpacing/>
      <w:outlineLvl w:val="5"/>
    </w:pPr>
    <w:rPr>
      <w:rFonts w:ascii="Cambria" w:hAnsi="Cambria"/>
      <w:i/>
      <w:color w:val="858585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9"/>
    <w:qFormat/>
    <w:rsid w:val="002A76DC"/>
    <w:pPr>
      <w:numPr>
        <w:ilvl w:val="6"/>
        <w:numId w:val="1"/>
      </w:numPr>
      <w:pBdr>
        <w:bottom w:val="dotted" w:sz="4" w:space="2" w:color="D0D0D0"/>
      </w:pBdr>
      <w:spacing w:before="200" w:after="100" w:line="240" w:lineRule="auto"/>
      <w:contextualSpacing/>
      <w:outlineLvl w:val="6"/>
    </w:pPr>
    <w:rPr>
      <w:rFonts w:ascii="Cambria" w:hAnsi="Cambria"/>
      <w:i/>
      <w:color w:val="858585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9"/>
    <w:qFormat/>
    <w:rsid w:val="002A76DC"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i/>
      <w:color w:val="B2B2B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9"/>
    <w:qFormat/>
    <w:rsid w:val="002A76DC"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i/>
      <w:color w:val="B2B2B2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locked/>
    <w:rsid w:val="002A76DC"/>
    <w:rPr>
      <w:b/>
      <w:bCs/>
      <w:iCs/>
      <w:color w:val="000000"/>
      <w:sz w:val="28"/>
      <w:shd w:val="clear" w:color="auto" w:fill="EFEFEF"/>
      <w:lang w:val="fr-CA" w:eastAsia="en-US"/>
    </w:rPr>
  </w:style>
  <w:style w:type="character" w:customStyle="1" w:styleId="Titre2Car">
    <w:name w:val="Titre 2 Car"/>
    <w:link w:val="Titre2"/>
    <w:uiPriority w:val="99"/>
    <w:locked/>
    <w:rsid w:val="002A76DC"/>
    <w:rPr>
      <w:b/>
      <w:bCs/>
      <w:iCs/>
      <w:color w:val="000000"/>
      <w:sz w:val="24"/>
      <w:lang w:val="fr-CA" w:eastAsia="en-US"/>
    </w:rPr>
  </w:style>
  <w:style w:type="character" w:customStyle="1" w:styleId="Titre3Car">
    <w:name w:val="Titre 3 Car"/>
    <w:link w:val="Titre3"/>
    <w:uiPriority w:val="99"/>
    <w:locked/>
    <w:rsid w:val="002A76DC"/>
    <w:rPr>
      <w:bCs/>
      <w:iCs/>
      <w:lang w:val="fr-CA" w:eastAsia="en-US"/>
    </w:rPr>
  </w:style>
  <w:style w:type="character" w:customStyle="1" w:styleId="Titre4Car">
    <w:name w:val="Titre 4 Car"/>
    <w:link w:val="Titre4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5Car">
    <w:name w:val="Titre 5 Car"/>
    <w:link w:val="Titre5"/>
    <w:uiPriority w:val="99"/>
    <w:locked/>
    <w:rsid w:val="002A76DC"/>
    <w:rPr>
      <w:rFonts w:ascii="Cambria" w:hAnsi="Cambria"/>
      <w:b/>
      <w:bCs/>
      <w:i/>
      <w:iCs/>
      <w:color w:val="858585"/>
      <w:lang w:val="fr-CA" w:eastAsia="en-US"/>
    </w:rPr>
  </w:style>
  <w:style w:type="character" w:customStyle="1" w:styleId="Titre6Car">
    <w:name w:val="Titre 6 Car"/>
    <w:link w:val="Titre6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7Car">
    <w:name w:val="Titre 7 Car"/>
    <w:link w:val="Titre7"/>
    <w:uiPriority w:val="99"/>
    <w:locked/>
    <w:rsid w:val="002A76DC"/>
    <w:rPr>
      <w:rFonts w:ascii="Cambria" w:hAnsi="Cambria"/>
      <w:i/>
      <w:iCs/>
      <w:color w:val="858585"/>
      <w:lang w:val="fr-CA" w:eastAsia="en-US"/>
    </w:rPr>
  </w:style>
  <w:style w:type="character" w:customStyle="1" w:styleId="Titre8Car">
    <w:name w:val="Titre 8 Car"/>
    <w:link w:val="Titre8"/>
    <w:uiPriority w:val="99"/>
    <w:locked/>
    <w:rsid w:val="002A76DC"/>
    <w:rPr>
      <w:rFonts w:ascii="Cambria" w:hAnsi="Cambria"/>
      <w:i/>
      <w:iCs/>
      <w:color w:val="B2B2B2"/>
      <w:lang w:val="fr-CA" w:eastAsia="en-US"/>
    </w:rPr>
  </w:style>
  <w:style w:type="character" w:customStyle="1" w:styleId="Titre9Car">
    <w:name w:val="Titre 9 Car"/>
    <w:link w:val="Titre9"/>
    <w:uiPriority w:val="99"/>
    <w:locked/>
    <w:rsid w:val="002A76DC"/>
    <w:rPr>
      <w:rFonts w:ascii="Cambria" w:hAnsi="Cambria"/>
      <w:i/>
      <w:iCs/>
      <w:color w:val="B2B2B2"/>
      <w:sz w:val="20"/>
      <w:szCs w:val="20"/>
      <w:lang w:val="fr-CA" w:eastAsia="en-US"/>
    </w:rPr>
  </w:style>
  <w:style w:type="paragraph" w:styleId="En-tte">
    <w:name w:val="header"/>
    <w:basedOn w:val="Normal"/>
    <w:link w:val="En-tteCar"/>
    <w:uiPriority w:val="99"/>
    <w:semiHidden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link w:val="En-tte"/>
    <w:uiPriority w:val="99"/>
    <w:semiHidden/>
    <w:locked/>
    <w:rsid w:val="002A76DC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2A76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locked/>
    <w:rsid w:val="002A76DC"/>
    <w:rPr>
      <w:rFonts w:cs="Times New Roman"/>
    </w:rPr>
  </w:style>
  <w:style w:type="paragraph" w:styleId="Lgende">
    <w:name w:val="caption"/>
    <w:basedOn w:val="Normal"/>
    <w:next w:val="Normal"/>
    <w:uiPriority w:val="99"/>
    <w:qFormat/>
    <w:rsid w:val="002A76DC"/>
    <w:rPr>
      <w:b/>
      <w:bCs/>
      <w:color w:val="858585"/>
      <w:sz w:val="18"/>
      <w:szCs w:val="18"/>
    </w:rPr>
  </w:style>
  <w:style w:type="paragraph" w:styleId="Titre">
    <w:name w:val="Title"/>
    <w:basedOn w:val="Normal"/>
    <w:next w:val="Normal"/>
    <w:link w:val="TitreCar"/>
    <w:uiPriority w:val="99"/>
    <w:qFormat/>
    <w:rsid w:val="002A76DC"/>
    <w:pPr>
      <w:pBdr>
        <w:top w:val="single" w:sz="48" w:space="0" w:color="B2B2B2"/>
        <w:bottom w:val="single" w:sz="48" w:space="0" w:color="B2B2B2"/>
      </w:pBdr>
      <w:shd w:val="clear" w:color="auto" w:fill="B2B2B2"/>
      <w:spacing w:after="0" w:line="240" w:lineRule="auto"/>
      <w:jc w:val="center"/>
    </w:pPr>
    <w:rPr>
      <w:rFonts w:ascii="Cambria" w:hAnsi="Cambria"/>
      <w:i/>
      <w:color w:val="FFFFFF"/>
      <w:spacing w:val="10"/>
      <w:sz w:val="48"/>
      <w:szCs w:val="48"/>
      <w:lang w:val="en-US"/>
    </w:rPr>
  </w:style>
  <w:style w:type="character" w:customStyle="1" w:styleId="TitreCar">
    <w:name w:val="Titre Car"/>
    <w:link w:val="Titre"/>
    <w:uiPriority w:val="99"/>
    <w:locked/>
    <w:rsid w:val="002A76DC"/>
    <w:rPr>
      <w:rFonts w:ascii="Cambria" w:hAnsi="Cambria" w:cs="Times New Roman"/>
      <w:i/>
      <w:iCs/>
      <w:color w:val="FFFFFF"/>
      <w:spacing w:val="10"/>
      <w:sz w:val="48"/>
      <w:szCs w:val="48"/>
      <w:shd w:val="clear" w:color="auto" w:fill="B2B2B2"/>
    </w:rPr>
  </w:style>
  <w:style w:type="paragraph" w:styleId="Sous-titre">
    <w:name w:val="Subtitle"/>
    <w:basedOn w:val="Normal"/>
    <w:next w:val="Normal"/>
    <w:link w:val="Sous-titreCar"/>
    <w:qFormat/>
    <w:rsid w:val="002A76DC"/>
    <w:pPr>
      <w:pBdr>
        <w:bottom w:val="dotted" w:sz="8" w:space="10" w:color="B2B2B2"/>
      </w:pBdr>
      <w:spacing w:before="200" w:after="900" w:line="240" w:lineRule="auto"/>
      <w:jc w:val="center"/>
    </w:pPr>
    <w:rPr>
      <w:rFonts w:ascii="Cambria" w:hAnsi="Cambria"/>
      <w:i/>
      <w:color w:val="585858"/>
      <w:szCs w:val="24"/>
      <w:lang w:val="en-US"/>
    </w:rPr>
  </w:style>
  <w:style w:type="character" w:customStyle="1" w:styleId="Sous-titreCar">
    <w:name w:val="Sous-titre Car"/>
    <w:link w:val="Sous-titre"/>
    <w:locked/>
    <w:rsid w:val="002A76DC"/>
    <w:rPr>
      <w:rFonts w:ascii="Cambria" w:hAnsi="Cambria" w:cs="Times New Roman"/>
      <w:i/>
      <w:iCs/>
      <w:color w:val="585858"/>
      <w:sz w:val="24"/>
      <w:szCs w:val="24"/>
    </w:rPr>
  </w:style>
  <w:style w:type="character" w:styleId="lev">
    <w:name w:val="Strong"/>
    <w:uiPriority w:val="99"/>
    <w:qFormat/>
    <w:rsid w:val="002A76DC"/>
    <w:rPr>
      <w:rFonts w:cs="Times New Roman"/>
      <w:b/>
      <w:spacing w:val="0"/>
    </w:rPr>
  </w:style>
  <w:style w:type="character" w:styleId="Accentuation">
    <w:name w:val="Emphasis"/>
    <w:uiPriority w:val="99"/>
    <w:qFormat/>
    <w:rsid w:val="002A76DC"/>
    <w:rPr>
      <w:rFonts w:ascii="Calibri" w:hAnsi="Calibri" w:cs="Times New Roman"/>
      <w:b/>
      <w:color w:val="auto"/>
      <w:bdr w:val="single" w:sz="18" w:space="0" w:color="B2B2B2"/>
      <w:shd w:val="clear" w:color="auto" w:fill="B2B2B2"/>
    </w:rPr>
  </w:style>
  <w:style w:type="paragraph" w:styleId="Sansinterligne">
    <w:name w:val="No Spacing"/>
    <w:basedOn w:val="Normal"/>
    <w:uiPriority w:val="99"/>
    <w:qFormat/>
    <w:rsid w:val="002A76DC"/>
    <w:pPr>
      <w:spacing w:after="0" w:line="240" w:lineRule="auto"/>
    </w:pPr>
  </w:style>
  <w:style w:type="paragraph" w:styleId="Paragraphedeliste">
    <w:name w:val="List Paragraph"/>
    <w:basedOn w:val="Normal"/>
    <w:link w:val="ParagraphedelisteCar"/>
    <w:uiPriority w:val="34"/>
    <w:qFormat/>
    <w:rsid w:val="002A76DC"/>
    <w:pPr>
      <w:ind w:left="720"/>
      <w:contextualSpacing/>
    </w:pPr>
    <w:rPr>
      <w:lang w:val="en-US"/>
    </w:rPr>
  </w:style>
  <w:style w:type="character" w:customStyle="1" w:styleId="ParagraphedelisteCar">
    <w:name w:val="Paragraphe de liste Car"/>
    <w:link w:val="Paragraphedeliste"/>
    <w:uiPriority w:val="99"/>
    <w:locked/>
    <w:rsid w:val="002A76DC"/>
    <w:rPr>
      <w:rFonts w:cs="Times New Roman"/>
      <w:iCs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99"/>
    <w:qFormat/>
    <w:rsid w:val="002A76DC"/>
    <w:rPr>
      <w:i/>
      <w:iCs w:val="0"/>
      <w:sz w:val="20"/>
      <w:lang w:val="en-US"/>
    </w:rPr>
  </w:style>
  <w:style w:type="character" w:customStyle="1" w:styleId="CitationCar">
    <w:name w:val="Citation Car"/>
    <w:link w:val="Citation"/>
    <w:uiPriority w:val="99"/>
    <w:locked/>
    <w:rsid w:val="002A76DC"/>
    <w:rPr>
      <w:rFonts w:cs="Times New Roman"/>
      <w:i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99"/>
    <w:qFormat/>
    <w:rsid w:val="002A76DC"/>
    <w:pPr>
      <w:pBdr>
        <w:top w:val="dotted" w:sz="8" w:space="10" w:color="B2B2B2"/>
        <w:bottom w:val="dotted" w:sz="8" w:space="10" w:color="B2B2B2"/>
      </w:pBdr>
      <w:spacing w:line="300" w:lineRule="auto"/>
      <w:ind w:left="2160" w:right="2160"/>
      <w:jc w:val="center"/>
    </w:pPr>
    <w:rPr>
      <w:rFonts w:ascii="Cambria" w:hAnsi="Cambria"/>
      <w:b/>
      <w:bCs/>
      <w:i/>
      <w:color w:val="B2B2B2"/>
      <w:sz w:val="20"/>
      <w:lang w:val="en-US"/>
    </w:rPr>
  </w:style>
  <w:style w:type="character" w:customStyle="1" w:styleId="CitationintenseCar">
    <w:name w:val="Citation intense Car"/>
    <w:link w:val="Citationintense"/>
    <w:uiPriority w:val="99"/>
    <w:locked/>
    <w:rsid w:val="002A76DC"/>
    <w:rPr>
      <w:rFonts w:ascii="Cambria" w:hAnsi="Cambria" w:cs="Times New Roman"/>
      <w:b/>
      <w:bCs/>
      <w:i/>
      <w:iCs/>
      <w:color w:val="B2B2B2"/>
      <w:sz w:val="20"/>
      <w:szCs w:val="20"/>
    </w:rPr>
  </w:style>
  <w:style w:type="character" w:styleId="Accentuationlgre">
    <w:name w:val="Subtle Emphasis"/>
    <w:uiPriority w:val="99"/>
    <w:qFormat/>
    <w:rsid w:val="002A76DC"/>
    <w:rPr>
      <w:rFonts w:ascii="Cambria" w:hAnsi="Cambria"/>
      <w:i/>
      <w:color w:val="B2B2B2"/>
    </w:rPr>
  </w:style>
  <w:style w:type="character" w:styleId="Accentuationintense">
    <w:name w:val="Intense Emphasis"/>
    <w:uiPriority w:val="99"/>
    <w:qFormat/>
    <w:rsid w:val="002A76DC"/>
    <w:rPr>
      <w:rFonts w:ascii="Calibri" w:hAnsi="Calibri"/>
      <w:b/>
      <w:color w:val="FFFFFF"/>
      <w:bdr w:val="single" w:sz="18" w:space="0" w:color="808080"/>
      <w:shd w:val="clear" w:color="auto" w:fill="808080"/>
      <w:vertAlign w:val="baseline"/>
    </w:rPr>
  </w:style>
  <w:style w:type="character" w:styleId="Rfrencelgre">
    <w:name w:val="Subtle Reference"/>
    <w:uiPriority w:val="99"/>
    <w:qFormat/>
    <w:rsid w:val="002A76DC"/>
    <w:rPr>
      <w:i/>
      <w:smallCaps/>
      <w:color w:val="B2B2B2"/>
      <w:u w:color="B2B2B2"/>
    </w:rPr>
  </w:style>
  <w:style w:type="character" w:styleId="Rfrenceintense">
    <w:name w:val="Intense Reference"/>
    <w:uiPriority w:val="99"/>
    <w:qFormat/>
    <w:rsid w:val="002A76DC"/>
    <w:rPr>
      <w:b/>
      <w:i/>
      <w:smallCaps/>
      <w:color w:val="B2B2B2"/>
      <w:u w:color="B2B2B2"/>
    </w:rPr>
  </w:style>
  <w:style w:type="character" w:styleId="Titredulivre">
    <w:name w:val="Book Title"/>
    <w:uiPriority w:val="99"/>
    <w:qFormat/>
    <w:rsid w:val="002A76DC"/>
    <w:rPr>
      <w:rFonts w:ascii="Cambria" w:hAnsi="Cambria"/>
      <w:b/>
      <w:i/>
      <w:smallCaps/>
      <w:color w:val="858585"/>
      <w:u w:val="single"/>
    </w:rPr>
  </w:style>
  <w:style w:type="paragraph" w:styleId="En-ttedetabledesmatires">
    <w:name w:val="TOC Heading"/>
    <w:basedOn w:val="Titre1"/>
    <w:next w:val="Normal"/>
    <w:uiPriority w:val="99"/>
    <w:qFormat/>
    <w:rsid w:val="002A76DC"/>
    <w:pPr>
      <w:numPr>
        <w:numId w:val="0"/>
      </w:numPr>
      <w:outlineLvl w:val="9"/>
    </w:pPr>
  </w:style>
  <w:style w:type="paragraph" w:customStyle="1" w:styleId="Question">
    <w:name w:val="Question"/>
    <w:basedOn w:val="Paragraphedeliste"/>
    <w:link w:val="QuestionCar"/>
    <w:uiPriority w:val="99"/>
    <w:rsid w:val="002A76DC"/>
    <w:pPr>
      <w:numPr>
        <w:numId w:val="2"/>
      </w:numPr>
      <w:spacing w:after="0"/>
      <w:contextualSpacing w:val="0"/>
    </w:pPr>
    <w:rPr>
      <w:lang w:val="fr-CA"/>
    </w:rPr>
  </w:style>
  <w:style w:type="character" w:customStyle="1" w:styleId="QuestionCar">
    <w:name w:val="Question Car"/>
    <w:link w:val="Question"/>
    <w:uiPriority w:val="99"/>
    <w:locked/>
    <w:rsid w:val="002A76DC"/>
    <w:rPr>
      <w:rFonts w:cs="Times New Roman"/>
      <w:iCs/>
      <w:sz w:val="24"/>
      <w:szCs w:val="20"/>
      <w:lang w:val="fr-CA" w:eastAsia="en-US"/>
    </w:rPr>
  </w:style>
  <w:style w:type="table" w:styleId="Grilledutableau">
    <w:name w:val="Table Grid"/>
    <w:basedOn w:val="TableauNormal"/>
    <w:uiPriority w:val="99"/>
    <w:rsid w:val="001120E9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rsid w:val="00112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locked/>
    <w:rsid w:val="001120E9"/>
    <w:rPr>
      <w:rFonts w:ascii="Tahoma" w:hAnsi="Tahoma" w:cs="Tahoma"/>
      <w:iCs/>
      <w:sz w:val="16"/>
      <w:szCs w:val="16"/>
      <w:lang w:val="fr-CA"/>
    </w:rPr>
  </w:style>
  <w:style w:type="table" w:styleId="Listeclaire-Accent2">
    <w:name w:val="Light List Accent 2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B2B2B2"/>
        <w:left w:val="single" w:sz="8" w:space="0" w:color="B2B2B2"/>
        <w:bottom w:val="single" w:sz="8" w:space="0" w:color="B2B2B2"/>
        <w:right w:val="single" w:sz="8" w:space="0" w:color="B2B2B2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B2B2B2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tcBorders>
      </w:tcPr>
    </w:tblStylePr>
  </w:style>
  <w:style w:type="table" w:styleId="Listeclaire-Accent3">
    <w:name w:val="Light List Accent 3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969696"/>
        <w:left w:val="single" w:sz="8" w:space="0" w:color="969696"/>
        <w:bottom w:val="single" w:sz="8" w:space="0" w:color="969696"/>
        <w:right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6969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69696"/>
          <w:left w:val="single" w:sz="8" w:space="0" w:color="969696"/>
          <w:bottom w:val="single" w:sz="8" w:space="0" w:color="969696"/>
          <w:right w:val="single" w:sz="8" w:space="0" w:color="969696"/>
        </w:tcBorders>
      </w:tcPr>
    </w:tblStylePr>
  </w:style>
  <w:style w:type="table" w:styleId="Listeclaire-Accent5">
    <w:name w:val="Light List Accent 5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5F5F5F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</w:style>
  <w:style w:type="table" w:styleId="Listeclaire-Accent4">
    <w:name w:val="Light List Accent 4"/>
    <w:basedOn w:val="TableauNormal"/>
    <w:uiPriority w:val="99"/>
    <w:rsid w:val="008F0FA0"/>
    <w:tblPr>
      <w:tblStyleRowBandSize w:val="1"/>
      <w:tblStyleColBandSize w:val="1"/>
      <w:tblBorders>
        <w:top w:val="single" w:sz="8" w:space="0" w:color="808080"/>
        <w:left w:val="single" w:sz="8" w:space="0" w:color="808080"/>
        <w:bottom w:val="single" w:sz="8" w:space="0" w:color="808080"/>
        <w:right w:val="single" w:sz="8" w:space="0" w:color="80808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80808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tcBorders>
      </w:tcPr>
    </w:tblStylePr>
  </w:style>
  <w:style w:type="table" w:customStyle="1" w:styleId="Grilleclaire1">
    <w:name w:val="Grille claire1"/>
    <w:uiPriority w:val="99"/>
    <w:rsid w:val="003F3010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5F5F5F"/>
        <w:left w:val="single" w:sz="8" w:space="0" w:color="5F5F5F"/>
        <w:bottom w:val="single" w:sz="8" w:space="0" w:color="5F5F5F"/>
        <w:right w:val="single" w:sz="8" w:space="0" w:color="5F5F5F"/>
        <w:insideH w:val="single" w:sz="8" w:space="0" w:color="5F5F5F"/>
        <w:insideV w:val="single" w:sz="8" w:space="0" w:color="5F5F5F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1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5F5F5F"/>
          <w:left w:val="single" w:sz="8" w:space="0" w:color="5F5F5F"/>
          <w:bottom w:val="single" w:sz="8" w:space="0" w:color="5F5F5F"/>
          <w:right w:val="single" w:sz="8" w:space="0" w:color="5F5F5F"/>
          <w:insideH w:val="nil"/>
          <w:insideV w:val="single" w:sz="8" w:space="0" w:color="5F5F5F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</w:tcBorders>
        <w:shd w:val="clear" w:color="auto" w:fill="D7D7D7"/>
      </w:tcPr>
    </w:tblStylePr>
    <w:tblStylePr w:type="band1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  <w:shd w:val="clear" w:color="auto" w:fill="D7D7D7"/>
      </w:tcPr>
    </w:tblStylePr>
    <w:tblStylePr w:type="band2Horz">
      <w:rPr>
        <w:rFonts w:cs="Times New Roman"/>
      </w:rPr>
      <w:tblPr/>
      <w:tcPr>
        <w:tcBorders>
          <w:top w:val="single" w:sz="8" w:space="0" w:color="5F5F5F"/>
          <w:left w:val="single" w:sz="8" w:space="0" w:color="5F5F5F"/>
          <w:bottom w:val="single" w:sz="8" w:space="0" w:color="5F5F5F"/>
          <w:right w:val="single" w:sz="8" w:space="0" w:color="5F5F5F"/>
          <w:insideV w:val="single" w:sz="8" w:space="0" w:color="5F5F5F"/>
        </w:tcBorders>
      </w:tcPr>
    </w:tblStylePr>
  </w:style>
  <w:style w:type="table" w:styleId="Grilleclaire-Accent6">
    <w:name w:val="Light Grid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4D4D4D"/>
        <w:left w:val="single" w:sz="8" w:space="0" w:color="4D4D4D"/>
        <w:bottom w:val="single" w:sz="8" w:space="0" w:color="4D4D4D"/>
        <w:right w:val="single" w:sz="8" w:space="0" w:color="4D4D4D"/>
        <w:insideH w:val="single" w:sz="8" w:space="0" w:color="4D4D4D"/>
        <w:insideV w:val="single" w:sz="8" w:space="0" w:color="4D4D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1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D4D4D"/>
          <w:left w:val="single" w:sz="8" w:space="0" w:color="4D4D4D"/>
          <w:bottom w:val="single" w:sz="8" w:space="0" w:color="4D4D4D"/>
          <w:right w:val="single" w:sz="8" w:space="0" w:color="4D4D4D"/>
          <w:insideH w:val="nil"/>
          <w:insideV w:val="single" w:sz="8" w:space="0" w:color="4D4D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</w:tcBorders>
        <w:shd w:val="clear" w:color="auto" w:fill="D3D3D3"/>
      </w:tcPr>
    </w:tblStylePr>
    <w:tblStylePr w:type="band1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  <w:shd w:val="clear" w:color="auto" w:fill="D3D3D3"/>
      </w:tcPr>
    </w:tblStylePr>
    <w:tblStylePr w:type="band2Horz">
      <w:rPr>
        <w:rFonts w:cs="Times New Roman"/>
      </w:rPr>
      <w:tblPr/>
      <w:tcPr>
        <w:tcBorders>
          <w:top w:val="single" w:sz="8" w:space="0" w:color="4D4D4D"/>
          <w:left w:val="single" w:sz="8" w:space="0" w:color="4D4D4D"/>
          <w:bottom w:val="single" w:sz="8" w:space="0" w:color="4D4D4D"/>
          <w:right w:val="single" w:sz="8" w:space="0" w:color="4D4D4D"/>
          <w:insideV w:val="single" w:sz="8" w:space="0" w:color="4D4D4D"/>
        </w:tcBorders>
      </w:tcPr>
    </w:tblStylePr>
  </w:style>
  <w:style w:type="table" w:customStyle="1" w:styleId="Tramemoyenne11">
    <w:name w:val="Trame moyenne 11"/>
    <w:uiPriority w:val="99"/>
    <w:rsid w:val="00FA4514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moyenne3-Accent4">
    <w:name w:val="Medium Grid 3 Accent 4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FDF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8080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8080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8080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FBF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FBF"/>
      </w:tcPr>
    </w:tblStylePr>
  </w:style>
  <w:style w:type="table" w:styleId="Grillemoyenne3-Accent6">
    <w:name w:val="Medium Grid 3 Accent 6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3D3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D4D4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D4D4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D4D4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6A6A6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6A6A6"/>
      </w:tcPr>
    </w:tblStylePr>
  </w:style>
  <w:style w:type="table" w:styleId="Grillemoyenne1-Accent3">
    <w:name w:val="Medium Grid 1 Accent 3"/>
    <w:basedOn w:val="TableauNormal"/>
    <w:uiPriority w:val="99"/>
    <w:rsid w:val="00FA4514"/>
    <w:tblPr>
      <w:tblStyleRowBandSize w:val="1"/>
      <w:tblStyleColBandSize w:val="1"/>
      <w:tblBorders>
        <w:top w:val="single" w:sz="8" w:space="0" w:color="B0B0B0"/>
        <w:left w:val="single" w:sz="8" w:space="0" w:color="B0B0B0"/>
        <w:bottom w:val="single" w:sz="8" w:space="0" w:color="B0B0B0"/>
        <w:right w:val="single" w:sz="8" w:space="0" w:color="B0B0B0"/>
        <w:insideH w:val="single" w:sz="8" w:space="0" w:color="B0B0B0"/>
        <w:insideV w:val="single" w:sz="8" w:space="0" w:color="B0B0B0"/>
      </w:tblBorders>
    </w:tblPr>
    <w:tcPr>
      <w:shd w:val="clear" w:color="auto" w:fill="E5E5E5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B0B0B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CACACA"/>
      </w:tcPr>
    </w:tblStylePr>
    <w:tblStylePr w:type="band1Horz">
      <w:rPr>
        <w:rFonts w:cs="Times New Roman"/>
      </w:rPr>
      <w:tblPr/>
      <w:tcPr>
        <w:shd w:val="clear" w:color="auto" w:fill="CACACA"/>
      </w:tcPr>
    </w:tblStylePr>
  </w:style>
  <w:style w:type="paragraph" w:customStyle="1" w:styleId="Sous-titreordinaire">
    <w:name w:val="Sous-titre ordinaire"/>
    <w:basedOn w:val="Titre2"/>
    <w:link w:val="Sous-titreordinaireCar"/>
    <w:uiPriority w:val="99"/>
    <w:rsid w:val="00FA4514"/>
    <w:pPr>
      <w:numPr>
        <w:ilvl w:val="0"/>
        <w:numId w:val="0"/>
      </w:numPr>
      <w:shd w:val="clear" w:color="auto" w:fill="EFEFEF"/>
      <w:jc w:val="both"/>
    </w:pPr>
  </w:style>
  <w:style w:type="character" w:customStyle="1" w:styleId="Sous-titreordinaireCar">
    <w:name w:val="Sous-titre ordinaire Car"/>
    <w:link w:val="Sous-titreordinaire"/>
    <w:uiPriority w:val="99"/>
    <w:locked/>
    <w:rsid w:val="00FA4514"/>
    <w:rPr>
      <w:rFonts w:ascii="Calibri" w:hAnsi="Calibri"/>
      <w:b/>
      <w:bCs/>
      <w:iCs/>
      <w:color w:val="000000"/>
      <w:sz w:val="24"/>
      <w:shd w:val="clear" w:color="auto" w:fill="EFEFEF"/>
      <w:lang w:val="fr-CA" w:eastAsia="en-US"/>
    </w:rPr>
  </w:style>
  <w:style w:type="table" w:customStyle="1" w:styleId="Grilleclaire2">
    <w:name w:val="Grille claire2"/>
    <w:basedOn w:val="TableauNormal"/>
    <w:uiPriority w:val="99"/>
    <w:rsid w:val="003F30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Trameclaire-Accent3">
    <w:name w:val="Light Shading Accent 3"/>
    <w:basedOn w:val="TableauNormal"/>
    <w:uiPriority w:val="99"/>
    <w:rsid w:val="003F3010"/>
    <w:rPr>
      <w:color w:val="707070"/>
    </w:rPr>
    <w:tblPr>
      <w:tblStyleRowBandSize w:val="1"/>
      <w:tblStyleColBandSize w:val="1"/>
      <w:tblBorders>
        <w:top w:val="single" w:sz="8" w:space="0" w:color="969696"/>
        <w:bottom w:val="single" w:sz="8" w:space="0" w:color="96969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69696"/>
          <w:left w:val="nil"/>
          <w:bottom w:val="single" w:sz="8" w:space="0" w:color="96969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5E5"/>
      </w:tcPr>
    </w:tblStylePr>
  </w:style>
  <w:style w:type="table" w:styleId="Trameclaire-Accent1">
    <w:name w:val="Light Shading Accent 1"/>
    <w:basedOn w:val="TableauNormal"/>
    <w:uiPriority w:val="60"/>
    <w:rsid w:val="007341C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Grilleclaire-Accent3">
    <w:name w:val="Light Grid Accent 3"/>
    <w:basedOn w:val="TableauNormal"/>
    <w:uiPriority w:val="62"/>
    <w:rsid w:val="006456E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character" w:styleId="Lienhypertexte">
    <w:name w:val="Hyperlink"/>
    <w:uiPriority w:val="99"/>
    <w:unhideWhenUsed/>
    <w:rsid w:val="009F66D8"/>
    <w:rPr>
      <w:color w:val="0000FF"/>
      <w:u w:val="single"/>
    </w:rPr>
  </w:style>
  <w:style w:type="character" w:styleId="Mentionnonrsolue">
    <w:name w:val="Unresolved Mention"/>
    <w:uiPriority w:val="99"/>
    <w:semiHidden/>
    <w:unhideWhenUsed/>
    <w:rsid w:val="00482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ata\Bo&#238;te%20&#224;%20cossins\420-216\Labs%20(new)\Laboratoi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Laboratoire.dotx</Template>
  <TotalTime>5299</TotalTime>
  <Pages>4</Pages>
  <Words>655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Pilon, Alain</dc:creator>
  <cp:keywords/>
  <dc:description/>
  <cp:lastModifiedBy>Pilon, Alain</cp:lastModifiedBy>
  <cp:revision>425</cp:revision>
  <dcterms:created xsi:type="dcterms:W3CDTF">2008-09-27T20:18:00Z</dcterms:created>
  <dcterms:modified xsi:type="dcterms:W3CDTF">2022-11-10T18:08:00Z</dcterms:modified>
</cp:coreProperties>
</file>